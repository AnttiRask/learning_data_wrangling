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D3A1" w14:textId="28778F0B" w:rsidR="006448DB" w:rsidRPr="00826378" w:rsidRDefault="006448DB" w:rsidP="00826378">
      <w:r w:rsidRPr="00826378">
        <w:t>10</w:t>
      </w:r>
    </w:p>
    <w:p w14:paraId="109A7E8A" w14:textId="569B8C0C" w:rsidR="006448DB" w:rsidRPr="00826378" w:rsidRDefault="006448DB" w:rsidP="00826378">
      <w:r w:rsidRPr="00826378">
        <w:t>Introduction to ggplot2</w:t>
      </w:r>
    </w:p>
    <w:p w14:paraId="285889EB" w14:textId="67AFC2E0" w:rsidR="006448DB" w:rsidRPr="00826378" w:rsidRDefault="006448DB" w:rsidP="00826378"/>
    <w:p w14:paraId="5CD408A7" w14:textId="01825260" w:rsidR="006448DB" w:rsidRPr="00826378" w:rsidRDefault="006448DB" w:rsidP="00826378"/>
    <w:p w14:paraId="7F9EE272" w14:textId="47B3663F" w:rsidR="0000475D" w:rsidRPr="00826378" w:rsidRDefault="0000475D" w:rsidP="00826378">
      <w:r w:rsidRPr="00826378">
        <w:t xml:space="preserve">In </w:t>
      </w:r>
      <w:proofErr w:type="gramStart"/>
      <w:r w:rsidRPr="00826378">
        <w:t>the part</w:t>
      </w:r>
      <w:proofErr w:type="gramEnd"/>
      <w:r w:rsidRPr="00826378">
        <w:t xml:space="preserve"> 3 of this book, beginning now, the subject is data visualization. For the next three chapters, we will learn about ggplot2, enhanced visualizations, such as interactive plots, maps, and 3D graphics, as well as how to plot graphics in Microsoft Power BI using R code.</w:t>
      </w:r>
    </w:p>
    <w:p w14:paraId="4B0A94D7" w14:textId="7B3EA20C" w:rsidR="0000475D" w:rsidRPr="00826378" w:rsidRDefault="0000475D" w:rsidP="00826378">
      <w:r w:rsidRPr="00826378">
        <w:t xml:space="preserve">For this chapter, more specifically, the study will be concentrated in learning the basics of ggplot2, a core library from the tidyverse package to build powerful and highly customizable visualizations. The library </w:t>
      </w:r>
      <w:r w:rsidR="00635E4C" w:rsidRPr="00826378">
        <w:t xml:space="preserve">was created by Hadley Wickham in 2015 and </w:t>
      </w:r>
      <w:proofErr w:type="gramStart"/>
      <w:r w:rsidR="00635E4C" w:rsidRPr="00826378">
        <w:t>evolved</w:t>
      </w:r>
      <w:proofErr w:type="gramEnd"/>
      <w:r w:rsidR="00635E4C" w:rsidRPr="00826378">
        <w:t xml:space="preserve"> a lot since then, with 18 new releases. It is built on the premises of the grammar of the graphics, a concept by that states that </w:t>
      </w:r>
      <w:r w:rsidR="00BB7E16" w:rsidRPr="00826378">
        <w:t>a</w:t>
      </w:r>
      <w:r w:rsidR="00635E4C" w:rsidRPr="00826378">
        <w:t xml:space="preserve"> graphic must be created in layers</w:t>
      </w:r>
      <w:r w:rsidR="00097721" w:rsidRPr="00826378">
        <w:t xml:space="preserve">, </w:t>
      </w:r>
      <w:r w:rsidR="006E1A39" w:rsidRPr="00826378">
        <w:t xml:space="preserve">also </w:t>
      </w:r>
      <w:r w:rsidR="00097721" w:rsidRPr="00826378">
        <w:t>called</w:t>
      </w:r>
      <w:r w:rsidR="00BB7E16" w:rsidRPr="00826378">
        <w:t xml:space="preserve"> </w:t>
      </w:r>
      <w:r w:rsidR="00097721" w:rsidRPr="00826378">
        <w:t>grammatical elements</w:t>
      </w:r>
      <w:r w:rsidR="006E1A39" w:rsidRPr="00826378">
        <w:t xml:space="preserve"> for this purpose</w:t>
      </w:r>
      <w:r w:rsidR="00635E4C" w:rsidRPr="00826378">
        <w:t>.</w:t>
      </w:r>
    </w:p>
    <w:p w14:paraId="1EA28365" w14:textId="77777777" w:rsidR="00BB7E16" w:rsidRPr="00826378" w:rsidRDefault="00BB7E16" w:rsidP="00826378">
      <w:r w:rsidRPr="00826378">
        <w:t>In summary, this chapter will outline:</w:t>
      </w:r>
    </w:p>
    <w:p w14:paraId="40D7D579" w14:textId="77777777" w:rsidR="00BB7E16" w:rsidRPr="00826378" w:rsidRDefault="00BB7E16" w:rsidP="00826378">
      <w:r w:rsidRPr="00826378">
        <w:t>The grammar of graphics</w:t>
      </w:r>
    </w:p>
    <w:p w14:paraId="0AB25B5E" w14:textId="77777777" w:rsidR="00BB7E16" w:rsidRPr="00826378" w:rsidRDefault="00BB7E16" w:rsidP="00826378">
      <w:r w:rsidRPr="00826378">
        <w:t>The basic syntax of ggplot2</w:t>
      </w:r>
    </w:p>
    <w:p w14:paraId="39039AAD" w14:textId="74EC9411" w:rsidR="00BB7E16" w:rsidRPr="00826378" w:rsidRDefault="00BB7E16" w:rsidP="00826378">
      <w:r w:rsidRPr="00826378">
        <w:t>The most common plot types available in the library</w:t>
      </w:r>
    </w:p>
    <w:p w14:paraId="32F941D8" w14:textId="77777777" w:rsidR="00BB7E16" w:rsidRPr="00826378" w:rsidRDefault="00BB7E16" w:rsidP="00826378"/>
    <w:p w14:paraId="54197F36" w14:textId="4376A86C" w:rsidR="006448DB" w:rsidRPr="00826378" w:rsidRDefault="006448DB" w:rsidP="00826378">
      <w:r w:rsidRPr="00826378">
        <w:t xml:space="preserve">Grammar of </w:t>
      </w:r>
      <w:r w:rsidR="00774493" w:rsidRPr="00826378">
        <w:t>Graphics</w:t>
      </w:r>
    </w:p>
    <w:p w14:paraId="09AB7A1B" w14:textId="0D6A72F5" w:rsidR="00774493" w:rsidRPr="00826378" w:rsidRDefault="006E1A39" w:rsidP="00826378">
      <w:r w:rsidRPr="00826378">
        <w:t xml:space="preserve">Textual communication is supported by a set of rules and elements to help one </w:t>
      </w:r>
      <w:proofErr w:type="gramStart"/>
      <w:r w:rsidRPr="00826378">
        <w:t>build</w:t>
      </w:r>
      <w:r w:rsidR="00FD153B" w:rsidRPr="00826378">
        <w:t>ing</w:t>
      </w:r>
      <w:proofErr w:type="gramEnd"/>
      <w:r w:rsidRPr="00826378">
        <w:t xml:space="preserve"> a phrase and express</w:t>
      </w:r>
      <w:r w:rsidR="00FD153B" w:rsidRPr="00826378">
        <w:t>ing</w:t>
      </w:r>
      <w:r w:rsidRPr="00826378">
        <w:t xml:space="preserve"> ideas. The grammatical elements like nouns, verbs, adjectives, </w:t>
      </w:r>
      <w:proofErr w:type="gramStart"/>
      <w:r w:rsidR="00E1658E" w:rsidRPr="00826378">
        <w:t>preposition</w:t>
      </w:r>
      <w:proofErr w:type="gramEnd"/>
      <w:r w:rsidRPr="00826378">
        <w:t xml:space="preserve">, and others are what make possible to form sentences, used for the purpose of communicating a message. With that in mind, in 1999, Leland Wilkinson wrote the book The Grammar of Graphics, where he made an analogy between the way we write and </w:t>
      </w:r>
      <w:r w:rsidR="00C20F4D" w:rsidRPr="00826378">
        <w:t xml:space="preserve">the way we can build a graphic. If we think about that for a minute, it makes sense, since both structures – the text and the graphics – serve the purpose of communicating an idea </w:t>
      </w:r>
      <w:r w:rsidR="00FD153B" w:rsidRPr="00826378">
        <w:t xml:space="preserve">or a message </w:t>
      </w:r>
      <w:r w:rsidR="00C20F4D" w:rsidRPr="00826378">
        <w:t>through data.</w:t>
      </w:r>
    </w:p>
    <w:p w14:paraId="20143415" w14:textId="421EC3D9" w:rsidR="00A80169" w:rsidRPr="00826378" w:rsidRDefault="00C20F4D" w:rsidP="00826378">
      <w:r w:rsidRPr="00826378">
        <w:t xml:space="preserve">The grammar of graphics has these seven elements, which we will go over one-by-one: data, </w:t>
      </w:r>
      <w:r w:rsidR="009715F9" w:rsidRPr="00826378">
        <w:t xml:space="preserve">geometries, </w:t>
      </w:r>
      <w:r w:rsidRPr="00826378">
        <w:t xml:space="preserve">aesthetics, statistics, coordinates, </w:t>
      </w:r>
      <w:proofErr w:type="gramStart"/>
      <w:r w:rsidRPr="00826378">
        <w:t>facets</w:t>
      </w:r>
      <w:proofErr w:type="gramEnd"/>
      <w:r w:rsidRPr="00826378">
        <w:t xml:space="preserve"> and themes.</w:t>
      </w:r>
      <w:r w:rsidR="003B18E9" w:rsidRPr="00826378">
        <w:t xml:space="preserve"> The first three are fundamental, as without those, there will be no </w:t>
      </w:r>
      <w:proofErr w:type="gramStart"/>
      <w:r w:rsidR="003B18E9" w:rsidRPr="00826378">
        <w:t>graphic</w:t>
      </w:r>
      <w:proofErr w:type="gramEnd"/>
      <w:r w:rsidR="003B18E9" w:rsidRPr="00826378">
        <w:t>.</w:t>
      </w:r>
    </w:p>
    <w:p w14:paraId="1F36B8A3" w14:textId="75B7FD48" w:rsidR="00653AD3" w:rsidRPr="00826378" w:rsidRDefault="009715F9" w:rsidP="00826378">
      <w:r w:rsidRPr="00826378">
        <w:t>Data</w:t>
      </w:r>
    </w:p>
    <w:p w14:paraId="17ABFC86" w14:textId="5AF0FEEC" w:rsidR="00CF7AE0" w:rsidRPr="00826378" w:rsidRDefault="00653AD3" w:rsidP="00826378">
      <w:r w:rsidRPr="00826378">
        <w:t>T</w:t>
      </w:r>
      <w:r w:rsidR="009715F9" w:rsidRPr="00826378">
        <w:t xml:space="preserve">he </w:t>
      </w:r>
      <w:r w:rsidRPr="00826378">
        <w:t xml:space="preserve">data element means the </w:t>
      </w:r>
      <w:r w:rsidR="009715F9" w:rsidRPr="00826378">
        <w:t>dataset</w:t>
      </w:r>
      <w:r w:rsidR="00B85B8C" w:rsidRPr="00826378">
        <w:t xml:space="preserve"> being worked</w:t>
      </w:r>
      <w:r w:rsidR="009715F9" w:rsidRPr="00826378">
        <w:t>, what is being used to plot a graphic.</w:t>
      </w:r>
    </w:p>
    <w:p w14:paraId="2A82EC5A" w14:textId="73869E2B" w:rsidR="00653AD3" w:rsidRPr="00826378" w:rsidRDefault="009715F9" w:rsidP="00826378">
      <w:r w:rsidRPr="00826378">
        <w:t>Geometry</w:t>
      </w:r>
    </w:p>
    <w:p w14:paraId="7445A23D" w14:textId="3B1B5444" w:rsidR="009715F9" w:rsidRPr="00826378" w:rsidRDefault="00B85B8C" w:rsidP="00826378">
      <w:proofErr w:type="gramStart"/>
      <w:r w:rsidRPr="00826378">
        <w:t>The geometry</w:t>
      </w:r>
      <w:proofErr w:type="gramEnd"/>
      <w:r w:rsidRPr="00826378">
        <w:t xml:space="preserve">, in the grammar of graphics means </w:t>
      </w:r>
      <w:r w:rsidR="009715F9" w:rsidRPr="00826378">
        <w:t>the type of graphic to be plotted</w:t>
      </w:r>
      <w:r w:rsidRPr="00826378">
        <w:t>. As previously seen, there are many kinds of graphics, each one more suitable for a purpose. H</w:t>
      </w:r>
      <w:r w:rsidR="009715F9" w:rsidRPr="00826378">
        <w:t>istogram</w:t>
      </w:r>
      <w:r w:rsidRPr="00826378">
        <w:t>s are good to look at data distribution</w:t>
      </w:r>
      <w:r w:rsidR="009715F9" w:rsidRPr="00826378">
        <w:t>, boxplot</w:t>
      </w:r>
      <w:r w:rsidRPr="00826378">
        <w:t xml:space="preserve"> is the best to discover outliers</w:t>
      </w:r>
      <w:r w:rsidR="009715F9" w:rsidRPr="00826378">
        <w:t>, scatterplot</w:t>
      </w:r>
      <w:r w:rsidRPr="00826378">
        <w:t xml:space="preserve"> is interesting to understand </w:t>
      </w:r>
      <w:r w:rsidRPr="00826378">
        <w:lastRenderedPageBreak/>
        <w:t>correlation between two variables and line plots are more indicated for time series</w:t>
      </w:r>
      <w:r w:rsidR="009715F9" w:rsidRPr="00826378">
        <w:t>.</w:t>
      </w:r>
      <w:r w:rsidRPr="00826378">
        <w:t xml:space="preserve"> So, it is a matter of choosing the best geometry based on the data to be plotted and message to be transmitted.</w:t>
      </w:r>
    </w:p>
    <w:p w14:paraId="71127E52" w14:textId="6F7DC04E" w:rsidR="00653AD3" w:rsidRPr="00826378" w:rsidRDefault="009715F9" w:rsidP="00826378">
      <w:r w:rsidRPr="00826378">
        <w:t>Aesthetics</w:t>
      </w:r>
    </w:p>
    <w:p w14:paraId="728075D9" w14:textId="1F9523F2" w:rsidR="009715F9" w:rsidRPr="00826378" w:rsidRDefault="00B85B8C" w:rsidP="00826378">
      <w:r w:rsidRPr="00826378">
        <w:t>T</w:t>
      </w:r>
      <w:r w:rsidR="009715F9" w:rsidRPr="00826378">
        <w:t>he aesthetical elements of the graphic</w:t>
      </w:r>
      <w:r w:rsidRPr="00826378">
        <w:t xml:space="preserve"> are </w:t>
      </w:r>
      <w:r w:rsidR="003B18E9" w:rsidRPr="00826378">
        <w:t xml:space="preserve">what is to be seen </w:t>
      </w:r>
      <w:proofErr w:type="gramStart"/>
      <w:r w:rsidR="003B18E9" w:rsidRPr="00826378">
        <w:t>on</w:t>
      </w:r>
      <w:proofErr w:type="gramEnd"/>
      <w:r w:rsidR="003B18E9" w:rsidRPr="00826378">
        <w:t xml:space="preserve"> a plot.</w:t>
      </w:r>
      <w:r w:rsidR="009715F9" w:rsidRPr="00826378">
        <w:t xml:space="preserve"> </w:t>
      </w:r>
      <w:r w:rsidR="003B18E9" w:rsidRPr="00826378">
        <w:t xml:space="preserve">What is going to be the </w:t>
      </w:r>
      <w:r w:rsidR="00653AD3" w:rsidRPr="00826378">
        <w:t>x</w:t>
      </w:r>
      <w:r w:rsidR="003B18E9" w:rsidRPr="00826378">
        <w:t xml:space="preserve"> axis, what is on the </w:t>
      </w:r>
      <w:r w:rsidR="00653AD3" w:rsidRPr="00826378">
        <w:t>y ax</w:t>
      </w:r>
      <w:r w:rsidR="003B18E9" w:rsidRPr="00826378">
        <w:t>i</w:t>
      </w:r>
      <w:r w:rsidR="00653AD3" w:rsidRPr="00826378">
        <w:t xml:space="preserve">s, </w:t>
      </w:r>
      <w:r w:rsidR="003B18E9" w:rsidRPr="00826378">
        <w:t xml:space="preserve">the </w:t>
      </w:r>
      <w:r w:rsidR="00653AD3" w:rsidRPr="00826378">
        <w:t>color</w:t>
      </w:r>
      <w:r w:rsidR="003B18E9" w:rsidRPr="00826378">
        <w:t xml:space="preserve">, </w:t>
      </w:r>
      <w:r w:rsidR="00653AD3" w:rsidRPr="00826378">
        <w:t>fill color</w:t>
      </w:r>
      <w:r w:rsidR="003B18E9" w:rsidRPr="00826378">
        <w:t xml:space="preserve"> and</w:t>
      </w:r>
      <w:r w:rsidR="00653AD3" w:rsidRPr="00826378">
        <w:t xml:space="preserve"> shape</w:t>
      </w:r>
      <w:r w:rsidR="003B18E9" w:rsidRPr="00826378">
        <w:t xml:space="preserve"> of the geometry</w:t>
      </w:r>
      <w:r w:rsidR="00653AD3" w:rsidRPr="00826378">
        <w:t xml:space="preserve">, </w:t>
      </w:r>
      <w:r w:rsidR="003B18E9" w:rsidRPr="00826378">
        <w:t xml:space="preserve">the </w:t>
      </w:r>
      <w:r w:rsidR="00653AD3" w:rsidRPr="00826378">
        <w:t>opacity, line width and line type.</w:t>
      </w:r>
    </w:p>
    <w:p w14:paraId="39A77EA4" w14:textId="12C7B391" w:rsidR="00653AD3" w:rsidRPr="00826378" w:rsidRDefault="00653AD3" w:rsidP="00826378">
      <w:r w:rsidRPr="00826378">
        <w:t>Statistics</w:t>
      </w:r>
    </w:p>
    <w:p w14:paraId="1240875D" w14:textId="77AE2F67" w:rsidR="00653AD3" w:rsidRPr="00826378" w:rsidRDefault="003B18E9" w:rsidP="00826378">
      <w:r w:rsidRPr="00826378">
        <w:t>Statistics element is not always applied, but it refers to graphics where there is need to indicate the number of bins, or if the data points should be counted or summed</w:t>
      </w:r>
      <w:r w:rsidR="007C1558" w:rsidRPr="00826378">
        <w:t>, or yet the regression type, for the plots where it is available.</w:t>
      </w:r>
    </w:p>
    <w:p w14:paraId="18DDD6EE" w14:textId="45F21C89" w:rsidR="00653AD3" w:rsidRPr="00826378" w:rsidRDefault="00653AD3" w:rsidP="00826378">
      <w:r w:rsidRPr="00826378">
        <w:t>Coordinates</w:t>
      </w:r>
    </w:p>
    <w:p w14:paraId="743D89C9" w14:textId="239C2699" w:rsidR="00653AD3" w:rsidRPr="00826378" w:rsidRDefault="007C1558" w:rsidP="00826378">
      <w:r w:rsidRPr="00826378">
        <w:t>There are two possibilities: the cartesian and polar coordinates. Therefore, most of the time the good old x and y cartesian coordinate, which is the default, will be the one used.</w:t>
      </w:r>
    </w:p>
    <w:p w14:paraId="4711D002" w14:textId="2452AA8D" w:rsidR="00653AD3" w:rsidRPr="00826378" w:rsidRDefault="00653AD3" w:rsidP="00826378">
      <w:r w:rsidRPr="00826378">
        <w:t>Facets</w:t>
      </w:r>
    </w:p>
    <w:p w14:paraId="1265B520" w14:textId="19DDAD5C" w:rsidR="00653AD3" w:rsidRPr="00826378" w:rsidRDefault="007C1558" w:rsidP="00826378">
      <w:r w:rsidRPr="00826378">
        <w:t>In Data Science, it is not uncommon to need</w:t>
      </w:r>
      <w:r w:rsidR="00D769D3" w:rsidRPr="00826378">
        <w:t xml:space="preserve"> to plot multiple graphics for different groups within a variable. In this case, the facets are a great help, as the same figure can be used to plot all the groups, divided </w:t>
      </w:r>
      <w:proofErr w:type="gramStart"/>
      <w:r w:rsidR="00D769D3" w:rsidRPr="00826378">
        <w:t>in</w:t>
      </w:r>
      <w:proofErr w:type="gramEnd"/>
      <w:r w:rsidR="00D769D3" w:rsidRPr="00826378">
        <w:t xml:space="preserve"> separate plots. For example, if we need to see the occurrence of sun or rain by day of the week, we can use the facets to show one plot with Yes and No bars for each weekday in the same plotting area.</w:t>
      </w:r>
    </w:p>
    <w:p w14:paraId="1BCC322D" w14:textId="51BE5611" w:rsidR="00653AD3" w:rsidRPr="00826378" w:rsidRDefault="00653AD3" w:rsidP="00826378">
      <w:r w:rsidRPr="00826378">
        <w:t>Themes</w:t>
      </w:r>
    </w:p>
    <w:p w14:paraId="5CB66FD4" w14:textId="4E21DA96" w:rsidR="00CF7AE0" w:rsidRPr="00826378" w:rsidRDefault="00D769D3" w:rsidP="00826378">
      <w:r w:rsidRPr="00826378">
        <w:t xml:space="preserve">Themes are the graphical element available in ggplot2 to bring preset </w:t>
      </w:r>
      <w:r w:rsidR="00223723" w:rsidRPr="00826378">
        <w:t>configurations like background color, presence of grid lines, font etc.</w:t>
      </w:r>
    </w:p>
    <w:p w14:paraId="6960F5F0" w14:textId="7789D497" w:rsidR="00CF7AE0" w:rsidRPr="00826378" w:rsidRDefault="00CF7AE0" w:rsidP="00826378"/>
    <w:p w14:paraId="7DAD9744" w14:textId="3B8152C8" w:rsidR="0035116B" w:rsidRPr="00826378" w:rsidRDefault="0035116B" w:rsidP="00826378">
      <w:r w:rsidRPr="00826378">
        <w:t xml:space="preserve">The seven </w:t>
      </w:r>
      <w:r w:rsidR="000F4B23" w:rsidRPr="00826378">
        <w:t>elements of the grammar of graphics drive the coding in ggplot2 library. We are going to connect the dots in the next section by seeing how the code is written layer by layer</w:t>
      </w:r>
      <w:r w:rsidR="009F4C1C" w:rsidRPr="00826378">
        <w:t xml:space="preserve"> to</w:t>
      </w:r>
      <w:r w:rsidR="000F4B23" w:rsidRPr="00826378">
        <w:t xml:space="preserve"> build </w:t>
      </w:r>
      <w:r w:rsidR="009F4C1C" w:rsidRPr="00826378">
        <w:t>a</w:t>
      </w:r>
      <w:r w:rsidR="000F4B23" w:rsidRPr="00826378">
        <w:t xml:space="preserve"> graphic.</w:t>
      </w:r>
    </w:p>
    <w:p w14:paraId="04C859BD" w14:textId="77777777" w:rsidR="00A80169" w:rsidRPr="00826378" w:rsidRDefault="00A80169" w:rsidP="00826378"/>
    <w:p w14:paraId="547A303B" w14:textId="77777777" w:rsidR="00A80169" w:rsidRPr="00826378" w:rsidRDefault="00A80169" w:rsidP="00826378">
      <w:r w:rsidRPr="00826378">
        <w:br w:type="page"/>
      </w:r>
    </w:p>
    <w:p w14:paraId="24E83BEC" w14:textId="314C3AD8" w:rsidR="00774493" w:rsidRPr="00826378" w:rsidRDefault="00774493" w:rsidP="00826378">
      <w:r w:rsidRPr="00826378">
        <w:lastRenderedPageBreak/>
        <w:t>Basic Syntax of ggplot2</w:t>
      </w:r>
    </w:p>
    <w:p w14:paraId="1B4D41D0" w14:textId="48553AA5" w:rsidR="00774493" w:rsidRPr="00826378" w:rsidRDefault="00E1658E" w:rsidP="00826378">
      <w:r w:rsidRPr="00826378">
        <w:t xml:space="preserve">Every phrase can be broken down into grammatical elements, such as subject, pronouns, adjectives. When read together, the words will make sense, forming a sentence and delivering a message. Likewise, as seen previously, there is </w:t>
      </w:r>
      <w:proofErr w:type="gramStart"/>
      <w:r w:rsidRPr="00826378">
        <w:t>a grammar</w:t>
      </w:r>
      <w:proofErr w:type="gramEnd"/>
      <w:r w:rsidRPr="00826378">
        <w:t xml:space="preserve"> for graphics as well, breaking the creation of a plot down into layers that can be added together to create a visual.</w:t>
      </w:r>
    </w:p>
    <w:p w14:paraId="08B798E5" w14:textId="2F2B1409" w:rsidR="00E1658E" w:rsidRPr="00826378" w:rsidRDefault="00E1658E" w:rsidP="00826378">
      <w:r w:rsidRPr="00826378">
        <w:t xml:space="preserve">To understand the basics of how to write a ggplot2 code, we will follow a set of questions to walk us through the process smoothly. Whenever </w:t>
      </w:r>
      <w:r w:rsidR="002209B9" w:rsidRPr="00826378">
        <w:t>there is need to use the library, return to this template until the logic is absorbed and the coding becomes natural.</w:t>
      </w:r>
    </w:p>
    <w:p w14:paraId="22AC662D" w14:textId="1CEB4388" w:rsidR="002209B9" w:rsidRPr="00826378" w:rsidRDefault="002209B9" w:rsidP="00826378">
      <w:r w:rsidRPr="00826378">
        <w:t>To create a basic plot in ggplot2, let us answer the following questions:</w:t>
      </w:r>
    </w:p>
    <w:p w14:paraId="088A7E3E" w14:textId="3215C536" w:rsidR="002209B9" w:rsidRPr="00826378" w:rsidRDefault="002209B9" w:rsidP="00826378">
      <w:r w:rsidRPr="00826378">
        <w:t>What is the dataset to be used?</w:t>
      </w:r>
    </w:p>
    <w:p w14:paraId="083B8349" w14:textId="431E262C" w:rsidR="002209B9" w:rsidRPr="00826378" w:rsidRDefault="002209B9" w:rsidP="00826378">
      <w:r w:rsidRPr="00826378">
        <w:t xml:space="preserve">What kind of </w:t>
      </w:r>
      <w:proofErr w:type="gramStart"/>
      <w:r w:rsidRPr="00826378">
        <w:t>graphic</w:t>
      </w:r>
      <w:proofErr w:type="gramEnd"/>
      <w:r w:rsidRPr="00826378">
        <w:t xml:space="preserve"> will be plotted?</w:t>
      </w:r>
    </w:p>
    <w:p w14:paraId="76AB393A" w14:textId="708D253E" w:rsidR="002209B9" w:rsidRPr="00826378" w:rsidRDefault="002209B9" w:rsidP="00826378">
      <w:r w:rsidRPr="00826378">
        <w:t>What goes on the X axis and Y axis?</w:t>
      </w:r>
    </w:p>
    <w:p w14:paraId="71DABA73" w14:textId="4EC092E9" w:rsidR="002209B9" w:rsidRPr="00826378" w:rsidRDefault="0006390F" w:rsidP="00826378">
      <w:r w:rsidRPr="00826378">
        <w:t>What is the graphic title?</w:t>
      </w:r>
    </w:p>
    <w:p w14:paraId="0A46946A" w14:textId="4487AADE" w:rsidR="00FD22CE" w:rsidRPr="00826378" w:rsidRDefault="002209B9" w:rsidP="00826378">
      <w:r w:rsidRPr="00826378">
        <w:t>These questions can be translated to the following code.</w:t>
      </w:r>
    </w:p>
    <w:p w14:paraId="23B2EE47" w14:textId="74240034" w:rsidR="002209B9" w:rsidRPr="00826378" w:rsidRDefault="002209B9" w:rsidP="00826378">
      <w:r w:rsidRPr="00826378">
        <w:t># What is the dataset to be used?</w:t>
      </w:r>
    </w:p>
    <w:p w14:paraId="2428BBCF" w14:textId="2208EA20" w:rsidR="002209B9" w:rsidRPr="00826378" w:rsidRDefault="002209B9" w:rsidP="00826378">
      <w:proofErr w:type="spellStart"/>
      <w:r w:rsidRPr="00826378">
        <w:t>ggplot</w:t>
      </w:r>
      <w:proofErr w:type="spellEnd"/>
      <w:r w:rsidRPr="00826378">
        <w:t>(data) +</w:t>
      </w:r>
    </w:p>
    <w:p w14:paraId="50FD350D" w14:textId="7DF3AD7C" w:rsidR="00B660BE" w:rsidRPr="00826378" w:rsidRDefault="00B660BE" w:rsidP="00826378">
      <w:r w:rsidRPr="00826378">
        <w:t># What kind of graphic to be plotted?</w:t>
      </w:r>
      <w:r w:rsidR="0006390F" w:rsidRPr="00826378">
        <w:t xml:space="preserve"> (scatterplot)</w:t>
      </w:r>
    </w:p>
    <w:p w14:paraId="4B0A9315" w14:textId="08DAACCA" w:rsidR="00B660BE" w:rsidRPr="00826378" w:rsidRDefault="00B660BE" w:rsidP="00826378">
      <w:r w:rsidRPr="00826378">
        <w:t xml:space="preserve">  </w:t>
      </w:r>
      <w:proofErr w:type="spellStart"/>
      <w:r w:rsidRPr="00826378">
        <w:t>geom_</w:t>
      </w:r>
      <w:proofErr w:type="gramStart"/>
      <w:r w:rsidR="0006390F" w:rsidRPr="00826378">
        <w:t>point</w:t>
      </w:r>
      <w:proofErr w:type="spellEnd"/>
      <w:r w:rsidRPr="00826378">
        <w:t>(</w:t>
      </w:r>
      <w:proofErr w:type="gramEnd"/>
    </w:p>
    <w:p w14:paraId="1F47D300" w14:textId="43942A5D" w:rsidR="00F60753" w:rsidRPr="00826378" w:rsidRDefault="00F60753" w:rsidP="00826378">
      <w:r w:rsidRPr="00826378">
        <w:t># What goes on X and Y axes?</w:t>
      </w:r>
    </w:p>
    <w:p w14:paraId="262A19F0" w14:textId="7F126F14" w:rsidR="00F60753" w:rsidRPr="00826378" w:rsidRDefault="00F60753" w:rsidP="00826378">
      <w:r w:rsidRPr="00826378">
        <w:t xml:space="preserve">    </w:t>
      </w:r>
      <w:r w:rsidR="00676BEE" w:rsidRPr="00826378">
        <w:t>m</w:t>
      </w:r>
      <w:r w:rsidRPr="00826378">
        <w:t xml:space="preserve">apping= </w:t>
      </w:r>
      <w:proofErr w:type="spellStart"/>
      <w:proofErr w:type="gramStart"/>
      <w:r w:rsidRPr="00826378">
        <w:t>aes</w:t>
      </w:r>
      <w:proofErr w:type="spellEnd"/>
      <w:r w:rsidRPr="00826378">
        <w:t>(</w:t>
      </w:r>
      <w:proofErr w:type="gramEnd"/>
      <w:r w:rsidRPr="00826378">
        <w:t>x= X, y= Y) )</w:t>
      </w:r>
      <w:r w:rsidR="0006390F" w:rsidRPr="00826378">
        <w:t xml:space="preserve"> +</w:t>
      </w:r>
    </w:p>
    <w:p w14:paraId="1C0E2253" w14:textId="22272463" w:rsidR="0006390F" w:rsidRPr="00826378" w:rsidRDefault="0006390F" w:rsidP="00826378">
      <w:r w:rsidRPr="00826378">
        <w:t># What is the title</w:t>
      </w:r>
      <w:r w:rsidR="00F72E0D" w:rsidRPr="00826378">
        <w:t>?</w:t>
      </w:r>
    </w:p>
    <w:p w14:paraId="569B7659" w14:textId="2E60A721" w:rsidR="002209B9" w:rsidRPr="00826378" w:rsidRDefault="0006390F" w:rsidP="00826378">
      <w:r w:rsidRPr="00826378">
        <w:t xml:space="preserve">  </w:t>
      </w:r>
      <w:proofErr w:type="spellStart"/>
      <w:proofErr w:type="gramStart"/>
      <w:r w:rsidRPr="00826378">
        <w:t>ggtitle</w:t>
      </w:r>
      <w:proofErr w:type="spellEnd"/>
      <w:r w:rsidRPr="00826378">
        <w:t>(</w:t>
      </w:r>
      <w:proofErr w:type="gramEnd"/>
      <w:r w:rsidRPr="00826378">
        <w:t>'</w:t>
      </w:r>
      <w:r w:rsidR="00676BEE" w:rsidRPr="00826378">
        <w:t>Title for my graphic</w:t>
      </w:r>
      <w:r w:rsidRPr="00826378">
        <w:t>')</w:t>
      </w:r>
      <w:r w:rsidR="00611F1E" w:rsidRPr="00826378">
        <w:t xml:space="preserve">  </w:t>
      </w:r>
    </w:p>
    <w:p w14:paraId="4E40C91C" w14:textId="1AB4FC19" w:rsidR="00FD22CE" w:rsidRPr="00826378" w:rsidRDefault="00676BEE" w:rsidP="00826378">
      <w:r w:rsidRPr="00826378">
        <w:t xml:space="preserve">Observe that the code will always start with the function </w:t>
      </w:r>
      <w:proofErr w:type="spellStart"/>
      <w:r w:rsidRPr="00826378">
        <w:t>ggplot</w:t>
      </w:r>
      <w:proofErr w:type="spellEnd"/>
      <w:r w:rsidRPr="00826378">
        <w:t xml:space="preserve">(data), that will receive the dataset as its </w:t>
      </w:r>
      <w:r w:rsidR="008D2D9C" w:rsidRPr="00826378">
        <w:t>argument</w:t>
      </w:r>
      <w:r w:rsidRPr="00826378">
        <w:t>. That is step one. Then we will add a new layer, and for that we should use the addition sign +. The next la</w:t>
      </w:r>
      <w:r w:rsidR="00BD7457" w:rsidRPr="00826378">
        <w:t xml:space="preserve">yer is </w:t>
      </w:r>
      <w:proofErr w:type="gramStart"/>
      <w:r w:rsidR="00BD7457" w:rsidRPr="00826378">
        <w:t>the geometry</w:t>
      </w:r>
      <w:proofErr w:type="gramEnd"/>
      <w:r w:rsidR="00BD7457" w:rsidRPr="00826378">
        <w:t>, also known as the graphic type, which can be histogram, boxplot, points, lines, bars etc. Generally</w:t>
      </w:r>
      <w:proofErr w:type="gramStart"/>
      <w:r w:rsidR="00BD7457" w:rsidRPr="00826378">
        <w:t>, the geometries</w:t>
      </w:r>
      <w:proofErr w:type="gramEnd"/>
      <w:r w:rsidR="00BD7457" w:rsidRPr="00826378">
        <w:t xml:space="preserve"> will have functions like </w:t>
      </w:r>
      <w:proofErr w:type="spellStart"/>
      <w:r w:rsidR="00BD7457" w:rsidRPr="00826378">
        <w:t>geom</w:t>
      </w:r>
      <w:proofErr w:type="spellEnd"/>
      <w:r w:rsidR="00BD7457" w:rsidRPr="00826378">
        <w:t xml:space="preserve">_ and the graphic type, as you see </w:t>
      </w:r>
      <w:proofErr w:type="spellStart"/>
      <w:r w:rsidR="00BD7457" w:rsidRPr="00826378">
        <w:t>geom_</w:t>
      </w:r>
      <w:proofErr w:type="gramStart"/>
      <w:r w:rsidR="00BD7457" w:rsidRPr="00826378">
        <w:t>point</w:t>
      </w:r>
      <w:proofErr w:type="spellEnd"/>
      <w:r w:rsidR="00BD7457" w:rsidRPr="00826378">
        <w:t>(</w:t>
      </w:r>
      <w:proofErr w:type="gramEnd"/>
      <w:r w:rsidR="00BD7457" w:rsidRPr="00826378">
        <w:t xml:space="preserve">) in the example, meaning we are plotting a scatterplot.  Within that function is where the mapping of x and y axes is done, using </w:t>
      </w:r>
      <w:proofErr w:type="spellStart"/>
      <w:proofErr w:type="gramStart"/>
      <w:r w:rsidR="00BD7457" w:rsidRPr="00826378">
        <w:t>aes</w:t>
      </w:r>
      <w:proofErr w:type="spellEnd"/>
      <w:r w:rsidR="00BD7457" w:rsidRPr="00826378">
        <w:t>(</w:t>
      </w:r>
      <w:proofErr w:type="gramEnd"/>
      <w:r w:rsidR="00BD7457" w:rsidRPr="00826378">
        <w:t xml:space="preserve">x, y). In this part, one could also add configurations like color, filling color, </w:t>
      </w:r>
      <w:proofErr w:type="gramStart"/>
      <w:r w:rsidR="00BD7457" w:rsidRPr="00826378">
        <w:t>size</w:t>
      </w:r>
      <w:proofErr w:type="gramEnd"/>
      <w:r w:rsidR="00BD7457" w:rsidRPr="00826378">
        <w:t xml:space="preserve"> and opacity. Finally, we add the last layer to put a title on the graphic, using </w:t>
      </w:r>
      <w:proofErr w:type="spellStart"/>
      <w:proofErr w:type="gramStart"/>
      <w:r w:rsidR="00BD7457" w:rsidRPr="00826378">
        <w:t>ggtitle</w:t>
      </w:r>
      <w:proofErr w:type="spellEnd"/>
      <w:r w:rsidR="00BD7457" w:rsidRPr="00826378">
        <w:t>(</w:t>
      </w:r>
      <w:proofErr w:type="gramEnd"/>
      <w:r w:rsidR="00BD7457" w:rsidRPr="00826378">
        <w:t>).</w:t>
      </w:r>
    </w:p>
    <w:p w14:paraId="66F13415" w14:textId="77777777" w:rsidR="001845E4" w:rsidRPr="00826378" w:rsidRDefault="00776958" w:rsidP="00826378">
      <w:r w:rsidRPr="00826378">
        <w:t xml:space="preserve">The preceding code snippet covers the three fundamental elements, according to the grammar of graphics: data, </w:t>
      </w:r>
      <w:proofErr w:type="gramStart"/>
      <w:r w:rsidRPr="00826378">
        <w:t>geometry</w:t>
      </w:r>
      <w:proofErr w:type="gramEnd"/>
      <w:r w:rsidRPr="00826378">
        <w:t xml:space="preserve"> and aesthetics.</w:t>
      </w:r>
      <w:r w:rsidR="00F72E0D" w:rsidRPr="00826378">
        <w:t xml:space="preserve"> </w:t>
      </w:r>
    </w:p>
    <w:p w14:paraId="0A46D625" w14:textId="1ACA565E" w:rsidR="00776958" w:rsidRPr="00826378" w:rsidRDefault="00F72E0D" w:rsidP="00826378">
      <w:r w:rsidRPr="00826378">
        <w:t>Let’s see that in action using a dataset.</w:t>
      </w:r>
      <w:r w:rsidR="001845E4" w:rsidRPr="00826378">
        <w:t xml:space="preserve"> First, there must be a dataset, which will be created using random numbers: a distribution of 20 uniform numbers and a distribution of 20 normally distributed numbers.</w:t>
      </w:r>
    </w:p>
    <w:p w14:paraId="3666593B" w14:textId="77777777" w:rsidR="001845E4" w:rsidRPr="00826378" w:rsidRDefault="001845E4" w:rsidP="00826378">
      <w:r w:rsidRPr="00826378">
        <w:lastRenderedPageBreak/>
        <w:t># Create a sample dataset</w:t>
      </w:r>
    </w:p>
    <w:p w14:paraId="0F7A0706" w14:textId="77777777" w:rsidR="001845E4" w:rsidRPr="00826378" w:rsidRDefault="001845E4" w:rsidP="00826378">
      <w:proofErr w:type="spellStart"/>
      <w:r w:rsidRPr="00826378">
        <w:t>df</w:t>
      </w:r>
      <w:proofErr w:type="spellEnd"/>
      <w:r w:rsidRPr="00826378">
        <w:t xml:space="preserve"> &lt;- </w:t>
      </w:r>
      <w:proofErr w:type="spellStart"/>
      <w:proofErr w:type="gramStart"/>
      <w:r w:rsidRPr="00826378">
        <w:t>data.frame</w:t>
      </w:r>
      <w:proofErr w:type="spellEnd"/>
      <w:proofErr w:type="gramEnd"/>
      <w:r w:rsidRPr="00826378">
        <w:t>(</w:t>
      </w:r>
    </w:p>
    <w:p w14:paraId="576C3BCF" w14:textId="77777777" w:rsidR="001845E4" w:rsidRPr="00826378" w:rsidRDefault="001845E4" w:rsidP="00826378">
      <w:r w:rsidRPr="00826378">
        <w:t xml:space="preserve">  var1 = </w:t>
      </w:r>
      <w:proofErr w:type="spellStart"/>
      <w:proofErr w:type="gramStart"/>
      <w:r w:rsidRPr="00826378">
        <w:t>runif</w:t>
      </w:r>
      <w:proofErr w:type="spellEnd"/>
      <w:r w:rsidRPr="00826378">
        <w:t>(</w:t>
      </w:r>
      <w:proofErr w:type="gramEnd"/>
      <w:r w:rsidRPr="00826378">
        <w:t>20),</w:t>
      </w:r>
    </w:p>
    <w:p w14:paraId="5F602213" w14:textId="2B87889E" w:rsidR="001845E4" w:rsidRPr="00826378" w:rsidRDefault="001845E4" w:rsidP="00826378">
      <w:r w:rsidRPr="00826378">
        <w:t xml:space="preserve">  var2 = </w:t>
      </w:r>
      <w:proofErr w:type="spellStart"/>
      <w:proofErr w:type="gramStart"/>
      <w:r w:rsidRPr="00826378">
        <w:t>rnorm</w:t>
      </w:r>
      <w:proofErr w:type="spellEnd"/>
      <w:r w:rsidRPr="00826378">
        <w:t>(</w:t>
      </w:r>
      <w:proofErr w:type="gramEnd"/>
      <w:r w:rsidRPr="00826378">
        <w:t>20) )</w:t>
      </w:r>
    </w:p>
    <w:p w14:paraId="6F0E94DC" w14:textId="37C4B195" w:rsidR="00F72E0D" w:rsidRPr="00826378" w:rsidRDefault="001845E4" w:rsidP="00826378">
      <w:r w:rsidRPr="00826378">
        <w:t xml:space="preserve">And the scatterplot (points) can be built using the questions </w:t>
      </w:r>
      <w:r w:rsidR="007F04D7" w:rsidRPr="00826378">
        <w:t>template</w:t>
      </w:r>
      <w:r w:rsidRPr="00826378">
        <w:t>, just like previously explained in this section.</w:t>
      </w:r>
    </w:p>
    <w:p w14:paraId="2D7D78C7" w14:textId="77777777" w:rsidR="001845E4" w:rsidRPr="00826378" w:rsidRDefault="001845E4" w:rsidP="00826378">
      <w:r w:rsidRPr="00826378">
        <w:t># What is the dataset to be used?</w:t>
      </w:r>
    </w:p>
    <w:p w14:paraId="418F3839" w14:textId="77777777" w:rsidR="001845E4" w:rsidRPr="00826378" w:rsidRDefault="001845E4" w:rsidP="00826378">
      <w:proofErr w:type="spellStart"/>
      <w:r w:rsidRPr="00826378">
        <w:t>ggplot</w:t>
      </w:r>
      <w:proofErr w:type="spellEnd"/>
      <w:r w:rsidRPr="00826378">
        <w:t>(</w:t>
      </w:r>
      <w:proofErr w:type="spellStart"/>
      <w:r w:rsidRPr="00826378">
        <w:t>df</w:t>
      </w:r>
      <w:proofErr w:type="spellEnd"/>
      <w:r w:rsidRPr="00826378">
        <w:t>) +</w:t>
      </w:r>
    </w:p>
    <w:p w14:paraId="2E6CA997" w14:textId="77777777" w:rsidR="001845E4" w:rsidRPr="00826378" w:rsidRDefault="001845E4" w:rsidP="00826378">
      <w:r w:rsidRPr="00826378">
        <w:t># What kind of graphic?</w:t>
      </w:r>
    </w:p>
    <w:p w14:paraId="19B2D941" w14:textId="77777777" w:rsidR="001845E4" w:rsidRPr="00826378" w:rsidRDefault="001845E4" w:rsidP="00826378">
      <w:r w:rsidRPr="00826378">
        <w:t xml:space="preserve">  </w:t>
      </w:r>
      <w:proofErr w:type="spellStart"/>
      <w:r w:rsidRPr="00826378">
        <w:t>geom_</w:t>
      </w:r>
      <w:proofErr w:type="gramStart"/>
      <w:r w:rsidRPr="00826378">
        <w:t>point</w:t>
      </w:r>
      <w:proofErr w:type="spellEnd"/>
      <w:r w:rsidRPr="00826378">
        <w:t>(</w:t>
      </w:r>
      <w:proofErr w:type="gramEnd"/>
      <w:r w:rsidRPr="00826378">
        <w:t xml:space="preserve"> </w:t>
      </w:r>
    </w:p>
    <w:p w14:paraId="7D454C74" w14:textId="77777777" w:rsidR="001845E4" w:rsidRPr="00826378" w:rsidRDefault="001845E4" w:rsidP="00826378">
      <w:r w:rsidRPr="00826378">
        <w:t># What goes on X and Y?</w:t>
      </w:r>
    </w:p>
    <w:p w14:paraId="66930708" w14:textId="77777777" w:rsidR="001845E4" w:rsidRPr="00826378" w:rsidRDefault="001845E4" w:rsidP="00826378">
      <w:r w:rsidRPr="00826378">
        <w:t xml:space="preserve">    mapping= </w:t>
      </w:r>
      <w:proofErr w:type="spellStart"/>
      <w:proofErr w:type="gramStart"/>
      <w:r w:rsidRPr="00826378">
        <w:t>aes</w:t>
      </w:r>
      <w:proofErr w:type="spellEnd"/>
      <w:r w:rsidRPr="00826378">
        <w:t>(</w:t>
      </w:r>
      <w:proofErr w:type="gramEnd"/>
      <w:r w:rsidRPr="00826378">
        <w:t>x=var1, y=var2 ) ) +</w:t>
      </w:r>
    </w:p>
    <w:p w14:paraId="3181B8B7" w14:textId="77777777" w:rsidR="001845E4" w:rsidRPr="00826378" w:rsidRDefault="001845E4" w:rsidP="00826378">
      <w:r w:rsidRPr="00826378">
        <w:t># What is the graphic title?</w:t>
      </w:r>
    </w:p>
    <w:p w14:paraId="7F577679" w14:textId="58981327" w:rsidR="001845E4" w:rsidRPr="00826378" w:rsidRDefault="001845E4" w:rsidP="00826378">
      <w:r w:rsidRPr="00826378">
        <w:t xml:space="preserve">  </w:t>
      </w:r>
      <w:proofErr w:type="spellStart"/>
      <w:proofErr w:type="gramStart"/>
      <w:r w:rsidRPr="00826378">
        <w:t>ggtitle</w:t>
      </w:r>
      <w:proofErr w:type="spellEnd"/>
      <w:r w:rsidRPr="00826378">
        <w:t>(</w:t>
      </w:r>
      <w:proofErr w:type="gramEnd"/>
      <w:r w:rsidRPr="00826378">
        <w:t>'My first ggplot2 graphic')</w:t>
      </w:r>
    </w:p>
    <w:p w14:paraId="1517ACCA" w14:textId="19CA189B" w:rsidR="001845E4" w:rsidRPr="00826378" w:rsidRDefault="001845E4" w:rsidP="00826378">
      <w:r w:rsidRPr="00826378">
        <w:t>Here is the resultant visualization.</w:t>
      </w:r>
    </w:p>
    <w:p w14:paraId="791EB79D" w14:textId="7847A237" w:rsidR="001845E4" w:rsidRPr="00826378" w:rsidRDefault="001845E4" w:rsidP="00826378"/>
    <w:p w14:paraId="10BBD356" w14:textId="02DF397E" w:rsidR="004B5A12" w:rsidRPr="00826378" w:rsidRDefault="004B5A12" w:rsidP="00826378">
      <w:r w:rsidRPr="00826378">
        <w:t>Figure 10.1 – Basic points plot created with ggplot2.</w:t>
      </w:r>
    </w:p>
    <w:p w14:paraId="48AD3B1D" w14:textId="35C458A5" w:rsidR="004B5A12" w:rsidRPr="00826378" w:rsidRDefault="007F04D7" w:rsidP="00826378">
      <w:r w:rsidRPr="00826378">
        <w:t>We have learned the basic syntax and built our intuition on how to create a simple graphic. Now it is time to raise the bar and learn other kinds of graphics, as well as adding other elements to our plots, making them more professionally looking.</w:t>
      </w:r>
    </w:p>
    <w:p w14:paraId="774F9FB0" w14:textId="4A123329" w:rsidR="00774493" w:rsidRPr="00826378" w:rsidRDefault="00774493" w:rsidP="00826378">
      <w:r w:rsidRPr="00826378">
        <w:t>Plot Types</w:t>
      </w:r>
    </w:p>
    <w:p w14:paraId="37419193" w14:textId="200F3601" w:rsidR="00774493" w:rsidRPr="00826378" w:rsidRDefault="007F04D7" w:rsidP="00826378">
      <w:r w:rsidRPr="00826378">
        <w:t xml:space="preserve">In chapter 3, when </w:t>
      </w:r>
      <w:r w:rsidR="002675CF" w:rsidRPr="00826378">
        <w:t>while</w:t>
      </w:r>
      <w:r w:rsidRPr="00826378">
        <w:t xml:space="preserve"> </w:t>
      </w:r>
      <w:proofErr w:type="gramStart"/>
      <w:r w:rsidRPr="00826378">
        <w:t>stud</w:t>
      </w:r>
      <w:r w:rsidR="002675CF" w:rsidRPr="00826378">
        <w:t>ying</w:t>
      </w:r>
      <w:r w:rsidRPr="00826378">
        <w:t xml:space="preserve"> about</w:t>
      </w:r>
      <w:proofErr w:type="gramEnd"/>
      <w:r w:rsidRPr="00826378">
        <w:t xml:space="preserve"> basic data visualization, w</w:t>
      </w:r>
      <w:r w:rsidR="002675CF" w:rsidRPr="00826378">
        <w:t xml:space="preserve">e used the toy dataset </w:t>
      </w:r>
      <w:proofErr w:type="spellStart"/>
      <w:r w:rsidR="002675CF" w:rsidRPr="00826378">
        <w:t>mtcars</w:t>
      </w:r>
      <w:proofErr w:type="spellEnd"/>
      <w:r w:rsidR="002675CF" w:rsidRPr="00826378">
        <w:t>. In this chapter, we will go back to it, being able to explore the capabilities of ggplot2 library, as well as compar</w:t>
      </w:r>
      <w:r w:rsidR="00644EFA" w:rsidRPr="00826378">
        <w:t>ing</w:t>
      </w:r>
      <w:r w:rsidR="002675CF" w:rsidRPr="00826378">
        <w:t xml:space="preserve"> it to the base </w:t>
      </w:r>
      <w:r w:rsidR="00644EFA" w:rsidRPr="00826378">
        <w:t xml:space="preserve">R </w:t>
      </w:r>
      <w:r w:rsidR="002675CF" w:rsidRPr="00826378">
        <w:t>plots created back then.</w:t>
      </w:r>
    </w:p>
    <w:p w14:paraId="6EB78294" w14:textId="4E83DBA9" w:rsidR="002675CF" w:rsidRPr="00826378" w:rsidRDefault="002675CF" w:rsidP="00826378">
      <w:r w:rsidRPr="00826378">
        <w:t>To load it to an RStudio session and code along with this book, use the code data(“</w:t>
      </w:r>
      <w:proofErr w:type="spellStart"/>
      <w:r w:rsidRPr="00826378">
        <w:t>mtcars</w:t>
      </w:r>
      <w:proofErr w:type="spellEnd"/>
      <w:r w:rsidRPr="00826378">
        <w:t>”).</w:t>
      </w:r>
      <w:r w:rsidR="00644EFA" w:rsidRPr="00826378">
        <w:t xml:space="preserve"> To make the codes more generic and </w:t>
      </w:r>
      <w:proofErr w:type="gramStart"/>
      <w:r w:rsidR="00644EFA" w:rsidRPr="00826378">
        <w:t>transferrable</w:t>
      </w:r>
      <w:proofErr w:type="gramEnd"/>
      <w:r w:rsidR="00644EFA" w:rsidRPr="00826378">
        <w:t xml:space="preserve"> to other data frames, I will call the dataset </w:t>
      </w:r>
      <w:proofErr w:type="spellStart"/>
      <w:r w:rsidR="00644EFA" w:rsidRPr="00826378">
        <w:t>df</w:t>
      </w:r>
      <w:proofErr w:type="spellEnd"/>
      <w:r w:rsidR="00644EFA" w:rsidRPr="00826378">
        <w:t>.</w:t>
      </w:r>
    </w:p>
    <w:p w14:paraId="6015C4B4" w14:textId="62F922B4" w:rsidR="00F61BAD" w:rsidRPr="00826378" w:rsidRDefault="00F61BAD" w:rsidP="00826378">
      <w:r w:rsidRPr="00826378">
        <w:t>Histograms</w:t>
      </w:r>
    </w:p>
    <w:p w14:paraId="7B6CB9B7" w14:textId="77777777" w:rsidR="00536593" w:rsidRPr="00826378" w:rsidRDefault="00C95718" w:rsidP="00826378">
      <w:r w:rsidRPr="00826378">
        <w:t xml:space="preserve">The histograms are created using the </w:t>
      </w:r>
      <w:proofErr w:type="spellStart"/>
      <w:r w:rsidRPr="00826378">
        <w:t>geom_</w:t>
      </w:r>
      <w:proofErr w:type="gramStart"/>
      <w:r w:rsidRPr="00826378">
        <w:t>histogram</w:t>
      </w:r>
      <w:proofErr w:type="spellEnd"/>
      <w:r w:rsidRPr="00826378">
        <w:t>(</w:t>
      </w:r>
      <w:proofErr w:type="gramEnd"/>
      <w:r w:rsidRPr="00826378">
        <w:t xml:space="preserve">) function. As usual, the same questions template is applicable </w:t>
      </w:r>
      <w:r w:rsidR="00536593" w:rsidRPr="00826378">
        <w:t xml:space="preserve">here to write the code. </w:t>
      </w:r>
    </w:p>
    <w:p w14:paraId="1461A4CF" w14:textId="6333B9B6" w:rsidR="00536593" w:rsidRPr="00826378" w:rsidRDefault="00536593" w:rsidP="00826378">
      <w:r w:rsidRPr="00826378">
        <w:t xml:space="preserve">What is the dataset? </w:t>
      </w:r>
      <w:proofErr w:type="spellStart"/>
      <w:proofErr w:type="gramStart"/>
      <w:r w:rsidR="006A1713" w:rsidRPr="00826378">
        <w:t>d</w:t>
      </w:r>
      <w:r w:rsidRPr="00826378">
        <w:t>f</w:t>
      </w:r>
      <w:proofErr w:type="spellEnd"/>
      <w:proofErr w:type="gramEnd"/>
    </w:p>
    <w:p w14:paraId="12FA65B9" w14:textId="77777777" w:rsidR="00536593" w:rsidRPr="00826378" w:rsidRDefault="00536593" w:rsidP="00826378">
      <w:r w:rsidRPr="00826378">
        <w:t>What is the kind of graphic? Histogram</w:t>
      </w:r>
    </w:p>
    <w:p w14:paraId="081C1765" w14:textId="4175FD11" w:rsidR="00536593" w:rsidRPr="00826378" w:rsidRDefault="00536593" w:rsidP="00826378">
      <w:r w:rsidRPr="00826378">
        <w:lastRenderedPageBreak/>
        <w:t xml:space="preserve">What goes on x, </w:t>
      </w:r>
      <w:r w:rsidR="00E14885" w:rsidRPr="00826378">
        <w:t>what is the color, fill color and number of bins</w:t>
      </w:r>
      <w:r w:rsidRPr="00826378">
        <w:t>? Miles per gallon</w:t>
      </w:r>
      <w:r w:rsidR="00FD153B" w:rsidRPr="00826378">
        <w:t>, with 20 bins.</w:t>
      </w:r>
    </w:p>
    <w:p w14:paraId="0AB54669" w14:textId="1288FED4" w:rsidR="00F61BAD" w:rsidRPr="00826378" w:rsidRDefault="00536593" w:rsidP="00826378">
      <w:r w:rsidRPr="00826378">
        <w:t>What is the title of the plot? Histogram of Miles per Gallon.</w:t>
      </w:r>
    </w:p>
    <w:p w14:paraId="3266FCDF" w14:textId="77777777" w:rsidR="00E14885" w:rsidRPr="00826378" w:rsidRDefault="00E14885" w:rsidP="00826378">
      <w:r w:rsidRPr="00826378">
        <w:t># What is the dataset to be used?</w:t>
      </w:r>
    </w:p>
    <w:p w14:paraId="33FFD353" w14:textId="77777777" w:rsidR="00E14885" w:rsidRPr="00826378" w:rsidRDefault="00E14885" w:rsidP="00826378">
      <w:proofErr w:type="spellStart"/>
      <w:r w:rsidRPr="00826378">
        <w:t>ggplot</w:t>
      </w:r>
      <w:proofErr w:type="spellEnd"/>
      <w:r w:rsidRPr="00826378">
        <w:t>(</w:t>
      </w:r>
      <w:proofErr w:type="spellStart"/>
      <w:r w:rsidRPr="00826378">
        <w:t>df</w:t>
      </w:r>
      <w:proofErr w:type="spellEnd"/>
      <w:r w:rsidRPr="00826378">
        <w:t>) +</w:t>
      </w:r>
    </w:p>
    <w:p w14:paraId="785AE899" w14:textId="77777777" w:rsidR="00E14885" w:rsidRPr="00826378" w:rsidRDefault="00E14885" w:rsidP="00826378">
      <w:r w:rsidRPr="00826378">
        <w:t># What kind of graphic?</w:t>
      </w:r>
    </w:p>
    <w:p w14:paraId="529A206E" w14:textId="77777777" w:rsidR="00E14885" w:rsidRPr="00826378" w:rsidRDefault="00E14885" w:rsidP="00826378">
      <w:r w:rsidRPr="00826378">
        <w:t xml:space="preserve">  </w:t>
      </w:r>
      <w:proofErr w:type="spellStart"/>
      <w:r w:rsidRPr="00826378">
        <w:t>geom_</w:t>
      </w:r>
      <w:proofErr w:type="gramStart"/>
      <w:r w:rsidRPr="00826378">
        <w:t>histogram</w:t>
      </w:r>
      <w:proofErr w:type="spellEnd"/>
      <w:r w:rsidRPr="00826378">
        <w:t>(</w:t>
      </w:r>
      <w:proofErr w:type="gramEnd"/>
      <w:r w:rsidRPr="00826378">
        <w:t xml:space="preserve"> </w:t>
      </w:r>
    </w:p>
    <w:p w14:paraId="7DDAF6B2" w14:textId="4FBEF720" w:rsidR="00E14885" w:rsidRPr="00826378" w:rsidRDefault="00E14885" w:rsidP="00826378">
      <w:r w:rsidRPr="00826378">
        <w:t># What goes on x, what is the color, fill color and number of bins?</w:t>
      </w:r>
    </w:p>
    <w:p w14:paraId="54370997" w14:textId="1577BE37" w:rsidR="00E14885" w:rsidRPr="00826378" w:rsidRDefault="00E14885" w:rsidP="00826378">
      <w:r w:rsidRPr="00826378">
        <w:t xml:space="preserve">    mapping= </w:t>
      </w:r>
      <w:proofErr w:type="spellStart"/>
      <w:proofErr w:type="gramStart"/>
      <w:r w:rsidRPr="00826378">
        <w:t>aes</w:t>
      </w:r>
      <w:proofErr w:type="spellEnd"/>
      <w:r w:rsidRPr="00826378">
        <w:t>(</w:t>
      </w:r>
      <w:proofErr w:type="gramEnd"/>
      <w:r w:rsidRPr="00826378">
        <w:t>x= mpg), bins= 20,</w:t>
      </w:r>
    </w:p>
    <w:p w14:paraId="5E77DAAB" w14:textId="5A9F96CA" w:rsidR="00E14885" w:rsidRPr="00826378" w:rsidRDefault="00E14885" w:rsidP="00826378">
      <w:r w:rsidRPr="00826378">
        <w:t xml:space="preserve">    color</w:t>
      </w:r>
      <w:proofErr w:type="gramStart"/>
      <w:r w:rsidRPr="00826378">
        <w:t>=</w:t>
      </w:r>
      <w:r w:rsidR="00BB0592" w:rsidRPr="00826378">
        <w:t>“</w:t>
      </w:r>
      <w:proofErr w:type="spellStart"/>
      <w:proofErr w:type="gramEnd"/>
      <w:r w:rsidRPr="00826378">
        <w:t>lightgray</w:t>
      </w:r>
      <w:proofErr w:type="spellEnd"/>
      <w:r w:rsidR="00BB0592" w:rsidRPr="00826378">
        <w:t>”</w:t>
      </w:r>
      <w:r w:rsidRPr="00826378">
        <w:t>, fill=</w:t>
      </w:r>
      <w:r w:rsidR="00BB0592" w:rsidRPr="00826378">
        <w:t>“</w:t>
      </w:r>
      <w:proofErr w:type="spellStart"/>
      <w:r w:rsidRPr="00826378">
        <w:t>royalblue</w:t>
      </w:r>
      <w:proofErr w:type="spellEnd"/>
      <w:r w:rsidR="00BB0592" w:rsidRPr="00826378">
        <w:t>”</w:t>
      </w:r>
      <w:r w:rsidRPr="00826378">
        <w:t>) +</w:t>
      </w:r>
    </w:p>
    <w:p w14:paraId="370CB2C8" w14:textId="77777777" w:rsidR="00E14885" w:rsidRPr="00826378" w:rsidRDefault="00E14885" w:rsidP="00826378">
      <w:r w:rsidRPr="00826378">
        <w:t># What is the graphic title?</w:t>
      </w:r>
    </w:p>
    <w:p w14:paraId="3E6CB526" w14:textId="0ED02794" w:rsidR="00536593" w:rsidRPr="00826378" w:rsidRDefault="00E14885" w:rsidP="00826378">
      <w:r w:rsidRPr="00826378">
        <w:t xml:space="preserve">  </w:t>
      </w:r>
      <w:proofErr w:type="spellStart"/>
      <w:proofErr w:type="gramStart"/>
      <w:r w:rsidRPr="00826378">
        <w:t>ggtitle</w:t>
      </w:r>
      <w:proofErr w:type="spellEnd"/>
      <w:r w:rsidRPr="00826378">
        <w:t>(</w:t>
      </w:r>
      <w:proofErr w:type="gramEnd"/>
      <w:r w:rsidR="00BB0592" w:rsidRPr="00826378">
        <w:t>“</w:t>
      </w:r>
      <w:r w:rsidRPr="00826378">
        <w:t>Histogram of Miles per Gallon</w:t>
      </w:r>
      <w:r w:rsidR="00BB0592" w:rsidRPr="00826378">
        <w:t>”</w:t>
      </w:r>
      <w:r w:rsidRPr="00826378">
        <w:t>)</w:t>
      </w:r>
    </w:p>
    <w:p w14:paraId="2AF44098" w14:textId="20629B45" w:rsidR="00536593" w:rsidRPr="00826378" w:rsidRDefault="00E14885" w:rsidP="00826378">
      <w:r w:rsidRPr="00826378">
        <w:t xml:space="preserve">Notice that we have added some new elements to the aesthetic portion of the code. After mapping the x axis, </w:t>
      </w:r>
      <w:r w:rsidR="00BB0592" w:rsidRPr="00826378">
        <w:t xml:space="preserve">we added </w:t>
      </w:r>
      <w:r w:rsidRPr="00826378">
        <w:t>bins=20</w:t>
      </w:r>
      <w:r w:rsidR="00BB0592" w:rsidRPr="00826378">
        <w:t>, since it is expected for histograms, and also color</w:t>
      </w:r>
      <w:proofErr w:type="gramStart"/>
      <w:r w:rsidR="00BB0592" w:rsidRPr="00826378">
        <w:t>=“</w:t>
      </w:r>
      <w:proofErr w:type="spellStart"/>
      <w:proofErr w:type="gramEnd"/>
      <w:r w:rsidR="00BB0592" w:rsidRPr="00826378">
        <w:t>lightgray</w:t>
      </w:r>
      <w:proofErr w:type="spellEnd"/>
      <w:r w:rsidR="00BB0592" w:rsidRPr="00826378">
        <w:t>” and fill=“</w:t>
      </w:r>
      <w:proofErr w:type="spellStart"/>
      <w:r w:rsidR="00BB0592" w:rsidRPr="00826378">
        <w:t>royalblue</w:t>
      </w:r>
      <w:proofErr w:type="spellEnd"/>
      <w:r w:rsidR="00BB0592" w:rsidRPr="00826378">
        <w:t xml:space="preserve">” to </w:t>
      </w:r>
      <w:proofErr w:type="gramStart"/>
      <w:r w:rsidR="00BB0592" w:rsidRPr="00826378">
        <w:t>setup</w:t>
      </w:r>
      <w:proofErr w:type="gramEnd"/>
      <w:r w:rsidR="00BB0592" w:rsidRPr="00826378">
        <w:t xml:space="preserve"> the border and filling color of the bars. The code will display the graphic </w:t>
      </w:r>
      <w:proofErr w:type="gramStart"/>
      <w:r w:rsidR="00BB0592" w:rsidRPr="00826378">
        <w:t>on</w:t>
      </w:r>
      <w:proofErr w:type="gramEnd"/>
      <w:r w:rsidR="00BB0592" w:rsidRPr="00826378">
        <w:t xml:space="preserve"> Figure 10.2.</w:t>
      </w:r>
    </w:p>
    <w:p w14:paraId="55FD314B" w14:textId="77777777" w:rsidR="00BB0592" w:rsidRPr="00826378" w:rsidRDefault="00BB0592" w:rsidP="00826378"/>
    <w:p w14:paraId="0C156356" w14:textId="6F27060C" w:rsidR="00536593" w:rsidRPr="00826378" w:rsidRDefault="00536593" w:rsidP="00826378"/>
    <w:p w14:paraId="1628FF2B" w14:textId="7E617D41" w:rsidR="00BB0592" w:rsidRPr="00826378" w:rsidRDefault="00BB0592" w:rsidP="00826378">
      <w:r w:rsidRPr="00826378">
        <w:t>Figure 10.2 – Histogram of miles per gallon.</w:t>
      </w:r>
    </w:p>
    <w:p w14:paraId="2E6522C0" w14:textId="796497FB" w:rsidR="00BB0592" w:rsidRPr="00826378" w:rsidRDefault="00BB0592" w:rsidP="00826378">
      <w:r w:rsidRPr="00826378">
        <w:t>The graphic shows that we have some bins without observations, what could be interpreted as good places to divide the data in groups</w:t>
      </w:r>
      <w:r w:rsidR="00C405A3" w:rsidRPr="00826378">
        <w:t xml:space="preserve"> of MPG, but, if that does not make sense to our analysis, the gaps can be filled by decreasing the number of bins.</w:t>
      </w:r>
    </w:p>
    <w:p w14:paraId="3987BF10" w14:textId="43091DB2" w:rsidR="00C405A3" w:rsidRPr="00826378" w:rsidRDefault="00C405A3" w:rsidP="00826378">
      <w:r w:rsidRPr="00826378">
        <w:t>Boxplot</w:t>
      </w:r>
    </w:p>
    <w:p w14:paraId="5B190451" w14:textId="658274D1" w:rsidR="009520AD" w:rsidRPr="00826378" w:rsidRDefault="00C405A3" w:rsidP="00826378">
      <w:r w:rsidRPr="00826378">
        <w:t xml:space="preserve">The boxplot is </w:t>
      </w:r>
      <w:r w:rsidR="009520AD" w:rsidRPr="00826378">
        <w:t>a good ally to find outliers, as well as it is sort of a visual T-test, being an excellent resource to compare groups averages. To create it, u</w:t>
      </w:r>
      <w:r w:rsidRPr="00826378">
        <w:t xml:space="preserve">se the geometry function </w:t>
      </w:r>
      <w:proofErr w:type="spellStart"/>
      <w:r w:rsidRPr="00826378">
        <w:t>geom_</w:t>
      </w:r>
      <w:proofErr w:type="gramStart"/>
      <w:r w:rsidR="009520AD" w:rsidRPr="00826378">
        <w:t>boxplot</w:t>
      </w:r>
      <w:proofErr w:type="spellEnd"/>
      <w:r w:rsidRPr="00826378">
        <w:t>(</w:t>
      </w:r>
      <w:proofErr w:type="gramEnd"/>
      <w:r w:rsidRPr="00826378">
        <w:t xml:space="preserve">). </w:t>
      </w:r>
    </w:p>
    <w:p w14:paraId="2DBA8BEF" w14:textId="02E84B52" w:rsidR="00B259B4" w:rsidRPr="00826378" w:rsidRDefault="00C405A3" w:rsidP="00826378">
      <w:r w:rsidRPr="00826378">
        <w:t>From now on, I won’t keep repeating the questions template, just for the sake of space, but keep them in mind when writing ggplot2 codes.</w:t>
      </w:r>
      <w:r w:rsidR="009520AD" w:rsidRPr="00826378">
        <w:t xml:space="preserve"> </w:t>
      </w:r>
      <w:r w:rsidR="00B259B4" w:rsidRPr="00826378">
        <w:t xml:space="preserve">The </w:t>
      </w:r>
      <w:r w:rsidR="009520AD" w:rsidRPr="00826378">
        <w:t>snippet</w:t>
      </w:r>
      <w:r w:rsidR="00B259B4" w:rsidRPr="00826378">
        <w:t xml:space="preserve"> to follow is for a boxplot of miles per gallon. </w:t>
      </w:r>
      <w:r w:rsidR="00FF11D2" w:rsidRPr="00826378">
        <w:t xml:space="preserve">Since it is </w:t>
      </w:r>
      <w:r w:rsidR="009520AD" w:rsidRPr="00826378">
        <w:t>a</w:t>
      </w:r>
      <w:r w:rsidR="00B259B4" w:rsidRPr="00826378">
        <w:t xml:space="preserve"> univariate plot, there is need to provide only one axis, which will be y, so the box is positioned vertically.</w:t>
      </w:r>
    </w:p>
    <w:p w14:paraId="31AA2114" w14:textId="632C9771" w:rsidR="00BB0592" w:rsidRPr="00826378" w:rsidRDefault="00C405A3" w:rsidP="00826378">
      <w:r w:rsidRPr="00826378">
        <w:t># Boxplot of MPG</w:t>
      </w:r>
    </w:p>
    <w:p w14:paraId="00CF6481" w14:textId="77777777" w:rsidR="005A61EB" w:rsidRPr="00826378" w:rsidRDefault="005A61EB" w:rsidP="00826378">
      <w:r w:rsidRPr="00826378">
        <w:t># Dataset</w:t>
      </w:r>
    </w:p>
    <w:p w14:paraId="2F4F5380" w14:textId="77777777" w:rsidR="005A61EB" w:rsidRPr="00826378" w:rsidRDefault="005A61EB" w:rsidP="00826378">
      <w:proofErr w:type="spellStart"/>
      <w:proofErr w:type="gramStart"/>
      <w:r w:rsidRPr="00826378">
        <w:t>ggplot</w:t>
      </w:r>
      <w:proofErr w:type="spellEnd"/>
      <w:r w:rsidRPr="00826378">
        <w:t xml:space="preserve">( </w:t>
      </w:r>
      <w:proofErr w:type="spellStart"/>
      <w:r w:rsidRPr="00826378">
        <w:t>df</w:t>
      </w:r>
      <w:proofErr w:type="spellEnd"/>
      <w:proofErr w:type="gramEnd"/>
      <w:r w:rsidRPr="00826378">
        <w:t xml:space="preserve"> ) + </w:t>
      </w:r>
    </w:p>
    <w:p w14:paraId="1143168B" w14:textId="08FA943E" w:rsidR="005A61EB" w:rsidRPr="00826378" w:rsidRDefault="005A61EB" w:rsidP="00826378">
      <w:r w:rsidRPr="00826378">
        <w:t xml:space="preserve"># Geometry, </w:t>
      </w:r>
      <w:proofErr w:type="gramStart"/>
      <w:r w:rsidR="00B259B4" w:rsidRPr="00826378">
        <w:t>Y</w:t>
      </w:r>
      <w:proofErr w:type="gramEnd"/>
      <w:r w:rsidRPr="00826378">
        <w:t xml:space="preserve"> and filling color</w:t>
      </w:r>
    </w:p>
    <w:p w14:paraId="55C48496" w14:textId="5C82078B" w:rsidR="005A61EB" w:rsidRPr="00826378" w:rsidRDefault="005A61EB" w:rsidP="00826378">
      <w:r w:rsidRPr="00826378">
        <w:lastRenderedPageBreak/>
        <w:t xml:space="preserve">  </w:t>
      </w:r>
      <w:proofErr w:type="spellStart"/>
      <w:r w:rsidRPr="00826378">
        <w:t>geom_</w:t>
      </w:r>
      <w:proofErr w:type="gramStart"/>
      <w:r w:rsidRPr="00826378">
        <w:t>boxplot</w:t>
      </w:r>
      <w:proofErr w:type="spellEnd"/>
      <w:r w:rsidRPr="00826378">
        <w:t xml:space="preserve">( </w:t>
      </w:r>
      <w:proofErr w:type="spellStart"/>
      <w:r w:rsidRPr="00826378">
        <w:t>aes</w:t>
      </w:r>
      <w:proofErr w:type="spellEnd"/>
      <w:proofErr w:type="gramEnd"/>
      <w:r w:rsidRPr="00826378">
        <w:t>(y=mpg), fill=</w:t>
      </w:r>
      <w:r w:rsidR="000A330E" w:rsidRPr="00826378">
        <w:t>“</w:t>
      </w:r>
      <w:proofErr w:type="spellStart"/>
      <w:r w:rsidRPr="00826378">
        <w:t>royalblue</w:t>
      </w:r>
      <w:proofErr w:type="spellEnd"/>
      <w:r w:rsidR="000A330E" w:rsidRPr="00826378">
        <w:t>”</w:t>
      </w:r>
      <w:r w:rsidRPr="00826378">
        <w:t xml:space="preserve"> ) + </w:t>
      </w:r>
    </w:p>
    <w:p w14:paraId="6F1F4585" w14:textId="77777777" w:rsidR="005A61EB" w:rsidRPr="00826378" w:rsidRDefault="005A61EB" w:rsidP="00826378">
      <w:r w:rsidRPr="00826378">
        <w:t># title</w:t>
      </w:r>
    </w:p>
    <w:p w14:paraId="40BAC828" w14:textId="10121190" w:rsidR="00C405A3" w:rsidRPr="00826378" w:rsidRDefault="005A61EB" w:rsidP="00826378">
      <w:r w:rsidRPr="00826378">
        <w:t xml:space="preserve">  </w:t>
      </w:r>
      <w:proofErr w:type="spellStart"/>
      <w:proofErr w:type="gramStart"/>
      <w:r w:rsidRPr="00826378">
        <w:t>ggtitle</w:t>
      </w:r>
      <w:proofErr w:type="spellEnd"/>
      <w:r w:rsidRPr="00826378">
        <w:t>(</w:t>
      </w:r>
      <w:proofErr w:type="gramEnd"/>
      <w:r w:rsidR="000A330E" w:rsidRPr="00826378">
        <w:t>“</w:t>
      </w:r>
      <w:r w:rsidRPr="00826378">
        <w:t>Boxplot of Miles per gallon</w:t>
      </w:r>
      <w:r w:rsidR="000A330E" w:rsidRPr="00826378">
        <w:t>”</w:t>
      </w:r>
      <w:r w:rsidRPr="00826378">
        <w:t>)</w:t>
      </w:r>
    </w:p>
    <w:p w14:paraId="60799EB9" w14:textId="7CE5FAD1" w:rsidR="00B259B4" w:rsidRPr="00826378" w:rsidRDefault="00B259B4" w:rsidP="00826378">
      <w:r w:rsidRPr="00826378">
        <w:t xml:space="preserve">As result, the graphic displayed is printed in </w:t>
      </w:r>
      <w:proofErr w:type="gramStart"/>
      <w:r w:rsidRPr="00826378">
        <w:t>the sequence</w:t>
      </w:r>
      <w:proofErr w:type="gramEnd"/>
      <w:r w:rsidRPr="00826378">
        <w:t>.</w:t>
      </w:r>
    </w:p>
    <w:p w14:paraId="16668702" w14:textId="471FF41E" w:rsidR="00B259B4" w:rsidRPr="00826378" w:rsidRDefault="00B259B4" w:rsidP="00826378"/>
    <w:p w14:paraId="56E57F88" w14:textId="59ED912F" w:rsidR="005A61EB" w:rsidRPr="00826378" w:rsidRDefault="005A61EB" w:rsidP="00826378">
      <w:r w:rsidRPr="00826378">
        <w:t>Figure 10.3 – Boxplot of miles per gallon.</w:t>
      </w:r>
    </w:p>
    <w:p w14:paraId="2400C840" w14:textId="77777777" w:rsidR="00260BCD" w:rsidRPr="00826378" w:rsidRDefault="00B259B4" w:rsidP="00826378">
      <w:r w:rsidRPr="00826378">
        <w:t>Figure 10.3 shows only one outlier for the MPG variable, somewhere around 34 miles per gallon.</w:t>
      </w:r>
    </w:p>
    <w:p w14:paraId="1BDC7585" w14:textId="7E55853A" w:rsidR="0008508D" w:rsidRPr="00826378" w:rsidRDefault="0008508D" w:rsidP="00826378">
      <w:proofErr w:type="gramStart"/>
      <w:r w:rsidRPr="00826378">
        <w:t>Boxplots</w:t>
      </w:r>
      <w:proofErr w:type="gramEnd"/>
      <w:r w:rsidRPr="00826378">
        <w:t xml:space="preserve"> are also a good choice if you are interested in comparing groups averages. The result will be very similar to what you get when using a statistical T-test</w:t>
      </w:r>
      <w:r w:rsidR="00260BCD" w:rsidRPr="00826378">
        <w:t xml:space="preserve"> (HAIR</w:t>
      </w:r>
      <w:r w:rsidR="006A1713" w:rsidRPr="00826378">
        <w:t xml:space="preserve"> Jr. et all</w:t>
      </w:r>
      <w:r w:rsidR="00260BCD" w:rsidRPr="00826378">
        <w:t>, 2019)</w:t>
      </w:r>
      <w:r w:rsidRPr="00826378">
        <w:t xml:space="preserve">, but you will have a visual return with this graphic. Let’s compare the effect of having or not a V-shaped engine on the miles per gallon variable. Notice that this time we are providing the aesthetics element </w:t>
      </w:r>
      <w:proofErr w:type="spellStart"/>
      <w:proofErr w:type="gramStart"/>
      <w:r w:rsidRPr="00826378">
        <w:t>aes</w:t>
      </w:r>
      <w:proofErr w:type="spellEnd"/>
      <w:r w:rsidRPr="00826378">
        <w:t>(</w:t>
      </w:r>
      <w:proofErr w:type="gramEnd"/>
      <w:r w:rsidRPr="00826378">
        <w:t>) with the x and y axes, where x= factor(vs) indicates that the variable for the engine shape</w:t>
      </w:r>
      <w:r w:rsidR="00102DE1" w:rsidRPr="00826378">
        <w:t xml:space="preserve"> (vs)</w:t>
      </w:r>
      <w:r w:rsidRPr="00826378">
        <w:t xml:space="preserve"> should be read as categories by ggplot</w:t>
      </w:r>
      <w:r w:rsidR="00DB7921" w:rsidRPr="00826378">
        <w:t>2</w:t>
      </w:r>
      <w:r w:rsidRPr="00826378">
        <w:t xml:space="preserve">, not as numbers. </w:t>
      </w:r>
      <w:r w:rsidR="00102DE1" w:rsidRPr="00826378">
        <w:t xml:space="preserve">The </w:t>
      </w:r>
      <w:proofErr w:type="gramStart"/>
      <w:r w:rsidR="00102DE1" w:rsidRPr="00826378">
        <w:t>labs(</w:t>
      </w:r>
      <w:proofErr w:type="gramEnd"/>
      <w:r w:rsidR="00102DE1" w:rsidRPr="00826378">
        <w:t>)function</w:t>
      </w:r>
      <w:r w:rsidR="001F0CC5" w:rsidRPr="00826378">
        <w:t>, now introduced,</w:t>
      </w:r>
      <w:r w:rsidR="00102DE1" w:rsidRPr="00826378">
        <w:t xml:space="preserve"> is used </w:t>
      </w:r>
      <w:r w:rsidR="001F0CC5" w:rsidRPr="00826378">
        <w:t xml:space="preserve">here </w:t>
      </w:r>
      <w:r w:rsidR="00102DE1" w:rsidRPr="00826378">
        <w:t>to rename the x label to Engine shape.</w:t>
      </w:r>
    </w:p>
    <w:p w14:paraId="0469ACD3" w14:textId="77777777" w:rsidR="0008508D" w:rsidRPr="00826378" w:rsidRDefault="0008508D" w:rsidP="00826378">
      <w:r w:rsidRPr="00826378">
        <w:t># Dataset</w:t>
      </w:r>
    </w:p>
    <w:p w14:paraId="6517D22C" w14:textId="77777777" w:rsidR="0008508D" w:rsidRPr="00826378" w:rsidRDefault="0008508D" w:rsidP="00826378">
      <w:proofErr w:type="spellStart"/>
      <w:proofErr w:type="gramStart"/>
      <w:r w:rsidRPr="00826378">
        <w:t>ggplot</w:t>
      </w:r>
      <w:proofErr w:type="spellEnd"/>
      <w:r w:rsidRPr="00826378">
        <w:t xml:space="preserve">( </w:t>
      </w:r>
      <w:proofErr w:type="spellStart"/>
      <w:r w:rsidRPr="00826378">
        <w:t>df</w:t>
      </w:r>
      <w:proofErr w:type="spellEnd"/>
      <w:proofErr w:type="gramEnd"/>
      <w:r w:rsidRPr="00826378">
        <w:t xml:space="preserve"> ) + </w:t>
      </w:r>
    </w:p>
    <w:p w14:paraId="5DE6D2AD" w14:textId="32E75F5E" w:rsidR="0008508D" w:rsidRPr="00826378" w:rsidRDefault="0008508D" w:rsidP="00826378">
      <w:r w:rsidRPr="00826378">
        <w:t xml:space="preserve"># Geometry, X, </w:t>
      </w:r>
      <w:proofErr w:type="gramStart"/>
      <w:r w:rsidRPr="00826378">
        <w:t>Y</w:t>
      </w:r>
      <w:proofErr w:type="gramEnd"/>
      <w:r w:rsidRPr="00826378">
        <w:t xml:space="preserve"> and filling color</w:t>
      </w:r>
    </w:p>
    <w:p w14:paraId="7B2D17E0" w14:textId="20981AD3" w:rsidR="0008508D" w:rsidRPr="00826378" w:rsidRDefault="0008508D" w:rsidP="00826378">
      <w:r w:rsidRPr="00826378">
        <w:t xml:space="preserve">  </w:t>
      </w:r>
      <w:proofErr w:type="spellStart"/>
      <w:r w:rsidRPr="00826378">
        <w:t>geom_</w:t>
      </w:r>
      <w:proofErr w:type="gramStart"/>
      <w:r w:rsidRPr="00826378">
        <w:t>boxplot</w:t>
      </w:r>
      <w:proofErr w:type="spellEnd"/>
      <w:r w:rsidRPr="00826378">
        <w:t xml:space="preserve">( </w:t>
      </w:r>
      <w:proofErr w:type="spellStart"/>
      <w:r w:rsidRPr="00826378">
        <w:t>aes</w:t>
      </w:r>
      <w:proofErr w:type="spellEnd"/>
      <w:proofErr w:type="gramEnd"/>
      <w:r w:rsidRPr="00826378">
        <w:t>(x= factor(vs), y=mpg), fill=</w:t>
      </w:r>
      <w:r w:rsidR="000A330E" w:rsidRPr="00826378">
        <w:t>“</w:t>
      </w:r>
      <w:proofErr w:type="spellStart"/>
      <w:r w:rsidRPr="00826378">
        <w:t>royalblue</w:t>
      </w:r>
      <w:proofErr w:type="spellEnd"/>
      <w:r w:rsidR="000A330E" w:rsidRPr="00826378">
        <w:t>”</w:t>
      </w:r>
      <w:r w:rsidRPr="00826378">
        <w:t xml:space="preserve"> ) + </w:t>
      </w:r>
    </w:p>
    <w:p w14:paraId="4468699B" w14:textId="77777777" w:rsidR="00102DE1" w:rsidRPr="00826378" w:rsidRDefault="00102DE1" w:rsidP="00826378">
      <w:r w:rsidRPr="00826378">
        <w:t xml:space="preserve"># </w:t>
      </w:r>
      <w:proofErr w:type="gramStart"/>
      <w:r w:rsidRPr="00826378">
        <w:t>overwrite</w:t>
      </w:r>
      <w:proofErr w:type="gramEnd"/>
      <w:r w:rsidRPr="00826378">
        <w:t xml:space="preserve"> the X label</w:t>
      </w:r>
    </w:p>
    <w:p w14:paraId="325258C1" w14:textId="0FC26BC0" w:rsidR="00102DE1" w:rsidRPr="00826378" w:rsidRDefault="00102DE1" w:rsidP="00826378">
      <w:r w:rsidRPr="00826378">
        <w:t xml:space="preserve">  </w:t>
      </w:r>
      <w:proofErr w:type="gramStart"/>
      <w:r w:rsidRPr="00826378">
        <w:t>labs(</w:t>
      </w:r>
      <w:proofErr w:type="gramEnd"/>
      <w:r w:rsidRPr="00826378">
        <w:t>x=</w:t>
      </w:r>
      <w:r w:rsidR="000A330E" w:rsidRPr="00826378">
        <w:t>“</w:t>
      </w:r>
      <w:r w:rsidRPr="00826378">
        <w:t>Engine shape</w:t>
      </w:r>
      <w:r w:rsidR="000A330E" w:rsidRPr="00826378">
        <w:t>”</w:t>
      </w:r>
      <w:r w:rsidRPr="00826378">
        <w:t>) +</w:t>
      </w:r>
    </w:p>
    <w:p w14:paraId="0BF9F533" w14:textId="1B763A47" w:rsidR="0008508D" w:rsidRPr="00826378" w:rsidRDefault="0008508D" w:rsidP="00826378">
      <w:r w:rsidRPr="00826378">
        <w:t># Title</w:t>
      </w:r>
    </w:p>
    <w:p w14:paraId="368053DC" w14:textId="74910594" w:rsidR="0008508D" w:rsidRPr="00826378" w:rsidRDefault="0008508D" w:rsidP="00826378">
      <w:r w:rsidRPr="00826378">
        <w:t xml:space="preserve">  </w:t>
      </w:r>
      <w:proofErr w:type="spellStart"/>
      <w:proofErr w:type="gramStart"/>
      <w:r w:rsidRPr="00826378">
        <w:t>ggtitle</w:t>
      </w:r>
      <w:proofErr w:type="spellEnd"/>
      <w:r w:rsidRPr="00826378">
        <w:t>(</w:t>
      </w:r>
      <w:proofErr w:type="gramEnd"/>
      <w:r w:rsidR="000A330E" w:rsidRPr="00826378">
        <w:t>“</w:t>
      </w:r>
      <w:r w:rsidRPr="00826378">
        <w:t>A comparison between V-shaped vs line-shaped engines and the effect on MPG</w:t>
      </w:r>
      <w:r w:rsidR="000A330E" w:rsidRPr="00826378">
        <w:t>”</w:t>
      </w:r>
      <w:r w:rsidRPr="00826378">
        <w:t>)</w:t>
      </w:r>
    </w:p>
    <w:p w14:paraId="7E748188" w14:textId="3BA3C48E" w:rsidR="0008508D" w:rsidRPr="00826378" w:rsidRDefault="0008508D" w:rsidP="00826378">
      <w:r w:rsidRPr="00826378">
        <w:t>The comparison</w:t>
      </w:r>
      <w:r w:rsidR="00102DE1" w:rsidRPr="00826378">
        <w:t xml:space="preserve"> coded previously</w:t>
      </w:r>
      <w:r w:rsidRPr="00826378">
        <w:t xml:space="preserve"> outputs </w:t>
      </w:r>
      <w:proofErr w:type="gramStart"/>
      <w:r w:rsidRPr="00826378">
        <w:t>the Figure</w:t>
      </w:r>
      <w:proofErr w:type="gramEnd"/>
      <w:r w:rsidRPr="00826378">
        <w:t xml:space="preserve"> 10.4.</w:t>
      </w:r>
    </w:p>
    <w:p w14:paraId="5F585650" w14:textId="2FE5032F" w:rsidR="0008508D" w:rsidRPr="00826378" w:rsidRDefault="0008508D" w:rsidP="00826378"/>
    <w:p w14:paraId="6B0EB68D" w14:textId="5304074A" w:rsidR="00102DE1" w:rsidRPr="00826378" w:rsidRDefault="00102DE1" w:rsidP="00826378">
      <w:r w:rsidRPr="00826378">
        <w:t>Figure 10.4 – Average comparison of MPG by engine shape with boxplots.</w:t>
      </w:r>
    </w:p>
    <w:p w14:paraId="5C9879EC" w14:textId="3347D438" w:rsidR="00102DE1" w:rsidRPr="00826378" w:rsidRDefault="00253C4A" w:rsidP="00826378">
      <w:r w:rsidRPr="00826378">
        <w:t>According to the test, the cars with line-shaped engines (1) are more economic than the V-shaped equipped cars.</w:t>
      </w:r>
    </w:p>
    <w:p w14:paraId="4A3F9C05" w14:textId="32C8A53D" w:rsidR="00FF11D2" w:rsidRPr="00826378" w:rsidRDefault="00FF11D2" w:rsidP="00826378">
      <w:r w:rsidRPr="00826378">
        <w:t>Scatterplot</w:t>
      </w:r>
    </w:p>
    <w:p w14:paraId="1A80FE0B" w14:textId="5AE0BDE8" w:rsidR="005A61EB" w:rsidRPr="00826378" w:rsidRDefault="00FF11D2" w:rsidP="00826378">
      <w:r w:rsidRPr="00826378">
        <w:t xml:space="preserve">The scatterplot is also known as points plot. Ergo, that was the name of the geometry chosen by the library’s creators. Use </w:t>
      </w:r>
      <w:proofErr w:type="spellStart"/>
      <w:r w:rsidRPr="00826378">
        <w:t>geom_</w:t>
      </w:r>
      <w:proofErr w:type="gramStart"/>
      <w:r w:rsidRPr="00826378">
        <w:t>point</w:t>
      </w:r>
      <w:proofErr w:type="spellEnd"/>
      <w:r w:rsidRPr="00826378">
        <w:t>(</w:t>
      </w:r>
      <w:proofErr w:type="gramEnd"/>
      <w:r w:rsidRPr="00826378">
        <w:t>) to create a scatterplot.</w:t>
      </w:r>
    </w:p>
    <w:p w14:paraId="7AE25B1F" w14:textId="7BBA5F48" w:rsidR="00FF11D2" w:rsidRPr="00826378" w:rsidRDefault="00FF11D2" w:rsidP="00826378">
      <w:r w:rsidRPr="00826378">
        <w:t>This graphic type is very useful for understanding relationships between variables</w:t>
      </w:r>
      <w:r w:rsidR="009520AD" w:rsidRPr="00826378">
        <w:t xml:space="preserve"> and correlations.</w:t>
      </w:r>
      <w:r w:rsidR="00B1168F" w:rsidRPr="00826378">
        <w:t xml:space="preserve"> Observe the code that follows. There is the basic </w:t>
      </w:r>
      <w:proofErr w:type="spellStart"/>
      <w:r w:rsidR="00B1168F" w:rsidRPr="00826378">
        <w:t>ggplot</w:t>
      </w:r>
      <w:proofErr w:type="spellEnd"/>
      <w:r w:rsidR="00B1168F" w:rsidRPr="00826378">
        <w:t>(</w:t>
      </w:r>
      <w:proofErr w:type="spellStart"/>
      <w:r w:rsidR="00B1168F" w:rsidRPr="00826378">
        <w:t>df</w:t>
      </w:r>
      <w:proofErr w:type="spellEnd"/>
      <w:r w:rsidR="00B1168F" w:rsidRPr="00826378">
        <w:t xml:space="preserve">) to create the figure, the geometry will be </w:t>
      </w:r>
      <w:proofErr w:type="spellStart"/>
      <w:r w:rsidR="00B1168F" w:rsidRPr="00826378">
        <w:lastRenderedPageBreak/>
        <w:t>geom_</w:t>
      </w:r>
      <w:proofErr w:type="gramStart"/>
      <w:r w:rsidR="00B1168F" w:rsidRPr="00826378">
        <w:t>point</w:t>
      </w:r>
      <w:proofErr w:type="spellEnd"/>
      <w:r w:rsidR="00B1168F" w:rsidRPr="00826378">
        <w:t>(</w:t>
      </w:r>
      <w:proofErr w:type="gramEnd"/>
      <w:r w:rsidR="00B1168F" w:rsidRPr="00826378">
        <w:t xml:space="preserve">), the aesthetics provided to the geometry are x and y axes, the color, size (15 means squares) and shape of the markers, and we added the alpha </w:t>
      </w:r>
      <w:r w:rsidR="008D2D9C" w:rsidRPr="00826378">
        <w:t>argument</w:t>
      </w:r>
      <w:r w:rsidR="00B1168F" w:rsidRPr="00826378">
        <w:t xml:space="preserve"> this time, which mean the opacity of the points. Then, we used the function </w:t>
      </w:r>
      <w:proofErr w:type="gramStart"/>
      <w:r w:rsidR="00B1168F" w:rsidRPr="00826378">
        <w:t>labs(</w:t>
      </w:r>
      <w:proofErr w:type="gramEnd"/>
      <w:r w:rsidR="00B1168F" w:rsidRPr="00826378">
        <w:t>) to rename x and y, as well as to include a title and subtitle to the graphic.</w:t>
      </w:r>
    </w:p>
    <w:p w14:paraId="7EAD96EF" w14:textId="77777777" w:rsidR="00B1168F" w:rsidRPr="00826378" w:rsidRDefault="00B1168F" w:rsidP="00826378">
      <w:r w:rsidRPr="00826378">
        <w:t># Scatterplot weight versus mpg</w:t>
      </w:r>
    </w:p>
    <w:p w14:paraId="64843A45" w14:textId="77777777" w:rsidR="00B1168F" w:rsidRPr="00826378" w:rsidRDefault="00B1168F" w:rsidP="00826378">
      <w:proofErr w:type="spellStart"/>
      <w:r w:rsidRPr="00826378">
        <w:t>ggplot</w:t>
      </w:r>
      <w:proofErr w:type="spellEnd"/>
      <w:r w:rsidRPr="00826378">
        <w:t>(</w:t>
      </w:r>
      <w:proofErr w:type="spellStart"/>
      <w:r w:rsidRPr="00826378">
        <w:t>df</w:t>
      </w:r>
      <w:proofErr w:type="spellEnd"/>
      <w:r w:rsidRPr="00826378">
        <w:t xml:space="preserve">) + </w:t>
      </w:r>
    </w:p>
    <w:p w14:paraId="3FBC5530" w14:textId="77777777" w:rsidR="00B1168F" w:rsidRPr="00826378" w:rsidRDefault="00B1168F" w:rsidP="00826378">
      <w:r w:rsidRPr="00826378">
        <w:t xml:space="preserve">  </w:t>
      </w:r>
      <w:proofErr w:type="spellStart"/>
      <w:r w:rsidRPr="00826378">
        <w:t>geom_</w:t>
      </w:r>
      <w:proofErr w:type="gramStart"/>
      <w:r w:rsidRPr="00826378">
        <w:t>point</w:t>
      </w:r>
      <w:proofErr w:type="spellEnd"/>
      <w:r w:rsidRPr="00826378">
        <w:t xml:space="preserve">( </w:t>
      </w:r>
      <w:proofErr w:type="spellStart"/>
      <w:r w:rsidRPr="00826378">
        <w:t>aes</w:t>
      </w:r>
      <w:proofErr w:type="spellEnd"/>
      <w:proofErr w:type="gramEnd"/>
      <w:r w:rsidRPr="00826378">
        <w:t xml:space="preserve">(x= </w:t>
      </w:r>
      <w:proofErr w:type="spellStart"/>
      <w:r w:rsidRPr="00826378">
        <w:t>wt</w:t>
      </w:r>
      <w:proofErr w:type="spellEnd"/>
      <w:r w:rsidRPr="00826378">
        <w:t xml:space="preserve">, y= mpg), </w:t>
      </w:r>
    </w:p>
    <w:p w14:paraId="371CF066" w14:textId="122AB6FD" w:rsidR="00B1168F" w:rsidRPr="00826378" w:rsidRDefault="00B1168F" w:rsidP="00826378">
      <w:r w:rsidRPr="00826378">
        <w:t xml:space="preserve">              color= </w:t>
      </w:r>
      <w:r w:rsidR="000A330E" w:rsidRPr="00826378">
        <w:t>“</w:t>
      </w:r>
      <w:proofErr w:type="spellStart"/>
      <w:r w:rsidRPr="00826378">
        <w:t>royalblue</w:t>
      </w:r>
      <w:proofErr w:type="spellEnd"/>
      <w:r w:rsidR="000A330E" w:rsidRPr="00826378">
        <w:t>”</w:t>
      </w:r>
      <w:r w:rsidRPr="00826378">
        <w:t>, size=4, shape=15, alpha=0.</w:t>
      </w:r>
      <w:proofErr w:type="gramStart"/>
      <w:r w:rsidRPr="00826378">
        <w:t>7 )</w:t>
      </w:r>
      <w:proofErr w:type="gramEnd"/>
      <w:r w:rsidRPr="00826378">
        <w:t xml:space="preserve"> +</w:t>
      </w:r>
    </w:p>
    <w:p w14:paraId="6C3F4A59" w14:textId="447EA932" w:rsidR="00B1168F" w:rsidRPr="00826378" w:rsidRDefault="00B1168F" w:rsidP="00826378">
      <w:r w:rsidRPr="00826378">
        <w:t xml:space="preserve">  </w:t>
      </w:r>
      <w:proofErr w:type="gramStart"/>
      <w:r w:rsidRPr="00826378">
        <w:t>labs(</w:t>
      </w:r>
      <w:proofErr w:type="gramEnd"/>
      <w:r w:rsidRPr="00826378">
        <w:t xml:space="preserve">x= </w:t>
      </w:r>
      <w:r w:rsidR="000A330E" w:rsidRPr="00826378">
        <w:t>“</w:t>
      </w:r>
      <w:r w:rsidRPr="00826378">
        <w:t>Weight of the cars</w:t>
      </w:r>
      <w:r w:rsidR="000A330E" w:rsidRPr="00826378">
        <w:t>”</w:t>
      </w:r>
      <w:r w:rsidRPr="00826378">
        <w:t xml:space="preserve">, y= </w:t>
      </w:r>
      <w:r w:rsidR="000A330E" w:rsidRPr="00826378">
        <w:t>“</w:t>
      </w:r>
      <w:r w:rsidRPr="00826378">
        <w:t>Miles per gallon</w:t>
      </w:r>
      <w:r w:rsidR="000A330E" w:rsidRPr="00826378">
        <w:t>”</w:t>
      </w:r>
      <w:r w:rsidRPr="00826378">
        <w:t>,</w:t>
      </w:r>
    </w:p>
    <w:p w14:paraId="53143B9B" w14:textId="70E455DA" w:rsidR="00B1168F" w:rsidRPr="00826378" w:rsidRDefault="00B1168F" w:rsidP="00826378">
      <w:r w:rsidRPr="00826378">
        <w:t xml:space="preserve">       title= </w:t>
      </w:r>
      <w:r w:rsidR="000A330E" w:rsidRPr="00826378">
        <w:t>“</w:t>
      </w:r>
      <w:r w:rsidRPr="00826378">
        <w:t>How the weight affects MPG in cars?</w:t>
      </w:r>
      <w:r w:rsidR="000A330E" w:rsidRPr="00826378">
        <w:t>”</w:t>
      </w:r>
      <w:r w:rsidRPr="00826378">
        <w:t>,</w:t>
      </w:r>
    </w:p>
    <w:p w14:paraId="5BBD8D2C" w14:textId="144B390D" w:rsidR="009520AD" w:rsidRPr="00826378" w:rsidRDefault="00B1168F" w:rsidP="00826378">
      <w:r w:rsidRPr="00826378">
        <w:t xml:space="preserve">       subtitle= </w:t>
      </w:r>
      <w:r w:rsidR="000A330E" w:rsidRPr="00826378">
        <w:t>“</w:t>
      </w:r>
      <w:r w:rsidRPr="00826378">
        <w:t>As the weight increases, the car will make less miles per gallon</w:t>
      </w:r>
      <w:r w:rsidR="000A330E" w:rsidRPr="00826378">
        <w:t>”</w:t>
      </w:r>
      <w:r w:rsidRPr="00826378">
        <w:t>)</w:t>
      </w:r>
    </w:p>
    <w:p w14:paraId="14F7A829" w14:textId="73EE49AB" w:rsidR="005A61EB" w:rsidRPr="00826378" w:rsidRDefault="00B1168F" w:rsidP="00826378">
      <w:r w:rsidRPr="00826378">
        <w:t xml:space="preserve">The graphic </w:t>
      </w:r>
      <w:proofErr w:type="gramStart"/>
      <w:r w:rsidRPr="00826378">
        <w:t>plotted</w:t>
      </w:r>
      <w:proofErr w:type="gramEnd"/>
      <w:r w:rsidRPr="00826378">
        <w:t xml:space="preserve"> </w:t>
      </w:r>
      <w:r w:rsidR="007D521B" w:rsidRPr="00826378">
        <w:t>i</w:t>
      </w:r>
      <w:r w:rsidRPr="00826378">
        <w:t>s the subsequently displayed.</w:t>
      </w:r>
    </w:p>
    <w:p w14:paraId="74D6E352" w14:textId="7FB7E535" w:rsidR="00B1168F" w:rsidRPr="00826378" w:rsidRDefault="00B1168F" w:rsidP="00826378"/>
    <w:p w14:paraId="4BF34BF4" w14:textId="7AB6E971" w:rsidR="007D521B" w:rsidRPr="00826378" w:rsidRDefault="007D521B" w:rsidP="00826378">
      <w:r w:rsidRPr="00826378">
        <w:t>Figure 10.</w:t>
      </w:r>
      <w:r w:rsidR="0008508D" w:rsidRPr="00826378">
        <w:t>5</w:t>
      </w:r>
      <w:r w:rsidRPr="00826378">
        <w:t xml:space="preserve"> – Customized scatterplot of MPG versus weight.</w:t>
      </w:r>
    </w:p>
    <w:p w14:paraId="47489AAE" w14:textId="1E749192" w:rsidR="007D521B" w:rsidRPr="00826378" w:rsidRDefault="007D521B" w:rsidP="00826378">
      <w:r w:rsidRPr="00826378">
        <w:t>The plot from Figure 10.</w:t>
      </w:r>
      <w:r w:rsidR="0008508D" w:rsidRPr="00826378">
        <w:t>5</w:t>
      </w:r>
      <w:r w:rsidRPr="00826378">
        <w:t xml:space="preserve"> looks very professional. Observe that the customizations made increase the readability of the graphic. The addition of </w:t>
      </w:r>
      <w:proofErr w:type="gramStart"/>
      <w:r w:rsidRPr="00826378">
        <w:t>subtitle</w:t>
      </w:r>
      <w:proofErr w:type="gramEnd"/>
      <w:r w:rsidRPr="00826378">
        <w:t xml:space="preserve"> helps us to know what to expect from the data, which is a </w:t>
      </w:r>
      <w:r w:rsidR="0099765F" w:rsidRPr="00826378">
        <w:t xml:space="preserve">negative correlation between the variables. </w:t>
      </w:r>
      <w:proofErr w:type="gramStart"/>
      <w:r w:rsidR="0099765F" w:rsidRPr="00826378">
        <w:t>T</w:t>
      </w:r>
      <w:r w:rsidRPr="00826378">
        <w:t>he opacity</w:t>
      </w:r>
      <w:proofErr w:type="gramEnd"/>
      <w:r w:rsidRPr="00826378">
        <w:t xml:space="preserve"> makes easier to see where the points overlap. This is especially good when using datasets with more observations, where there </w:t>
      </w:r>
      <w:proofErr w:type="gramStart"/>
      <w:r w:rsidRPr="00826378">
        <w:t>is</w:t>
      </w:r>
      <w:proofErr w:type="gramEnd"/>
      <w:r w:rsidRPr="00826378">
        <w:t xml:space="preserve"> a lot of overlaps between points. </w:t>
      </w:r>
    </w:p>
    <w:p w14:paraId="30DF1258" w14:textId="77B0997F" w:rsidR="00260BCD" w:rsidRPr="00826378" w:rsidRDefault="00260BCD" w:rsidP="00826378">
      <w:r w:rsidRPr="00826378">
        <w:t>Bar plot</w:t>
      </w:r>
    </w:p>
    <w:p w14:paraId="370DDBE8" w14:textId="5C454755" w:rsidR="00260BCD" w:rsidRPr="00826378" w:rsidRDefault="001F0CC5" w:rsidP="00826378">
      <w:r w:rsidRPr="00826378">
        <w:t xml:space="preserve">There are many kinds of graphics, but not many as simple to read as a bar graphic. For categorical </w:t>
      </w:r>
      <w:proofErr w:type="gramStart"/>
      <w:r w:rsidRPr="00826378">
        <w:t>plot</w:t>
      </w:r>
      <w:proofErr w:type="gramEnd"/>
      <w:r w:rsidRPr="00826378">
        <w:t>, th</w:t>
      </w:r>
      <w:r w:rsidR="00D04832" w:rsidRPr="00826378">
        <w:t xml:space="preserve">e bar or column plots are essential, showing counts or values for each category represented. To create such </w:t>
      </w:r>
      <w:proofErr w:type="gramStart"/>
      <w:r w:rsidR="00D04832" w:rsidRPr="00826378">
        <w:t>graphic</w:t>
      </w:r>
      <w:proofErr w:type="gramEnd"/>
      <w:r w:rsidR="00D04832" w:rsidRPr="00826378">
        <w:t>, use the geometry function</w:t>
      </w:r>
      <w:r w:rsidR="00D74D8A" w:rsidRPr="00826378">
        <w:t xml:space="preserve">s </w:t>
      </w:r>
      <w:proofErr w:type="spellStart"/>
      <w:r w:rsidR="00D04832" w:rsidRPr="00826378">
        <w:t>geom_</w:t>
      </w:r>
      <w:proofErr w:type="gramStart"/>
      <w:r w:rsidR="00D04832" w:rsidRPr="00826378">
        <w:t>bar</w:t>
      </w:r>
      <w:proofErr w:type="spellEnd"/>
      <w:r w:rsidR="00D04832" w:rsidRPr="00826378">
        <w:t>(</w:t>
      </w:r>
      <w:proofErr w:type="gramEnd"/>
      <w:r w:rsidR="00D04832" w:rsidRPr="00826378">
        <w:t xml:space="preserve">) or </w:t>
      </w:r>
      <w:proofErr w:type="spellStart"/>
      <w:r w:rsidR="00D04832" w:rsidRPr="00826378">
        <w:t>geom_col</w:t>
      </w:r>
      <w:proofErr w:type="spellEnd"/>
      <w:r w:rsidR="00D04832" w:rsidRPr="00826378">
        <w:t>().</w:t>
      </w:r>
      <w:r w:rsidR="00D74D8A" w:rsidRPr="00826378">
        <w:t xml:space="preserve"> There is a slight difference between them, which will be explained next.</w:t>
      </w:r>
    </w:p>
    <w:p w14:paraId="68CE811C" w14:textId="78754596" w:rsidR="00D74D8A" w:rsidRPr="00826378" w:rsidRDefault="00D74D8A" w:rsidP="00826378">
      <w:r w:rsidRPr="00826378">
        <w:t xml:space="preserve">When using the </w:t>
      </w:r>
      <w:proofErr w:type="spellStart"/>
      <w:r w:rsidRPr="00826378">
        <w:t>geom_</w:t>
      </w:r>
      <w:proofErr w:type="gramStart"/>
      <w:r w:rsidRPr="00826378">
        <w:t>bar</w:t>
      </w:r>
      <w:proofErr w:type="spellEnd"/>
      <w:r w:rsidRPr="00826378">
        <w:t>(</w:t>
      </w:r>
      <w:proofErr w:type="gramEnd"/>
      <w:r w:rsidRPr="00826378">
        <w:t xml:space="preserve">) function, we are usually looking at a single variable. If we want to plot a count of observations by transmission type (am), we can call the geometry function and pass factor(am) as the categories to be counted and rename the label x using </w:t>
      </w:r>
      <w:proofErr w:type="gramStart"/>
      <w:r w:rsidRPr="00826378">
        <w:t>labs(</w:t>
      </w:r>
      <w:proofErr w:type="gramEnd"/>
      <w:r w:rsidRPr="00826378">
        <w:t>). Notice one specificity: this time we passed the fill=factor(am)</w:t>
      </w:r>
      <w:r w:rsidR="00DB7921" w:rsidRPr="00826378">
        <w:t xml:space="preserve"> inside the aesthetics function. That small change makes a good difference because it will make ggplot2 </w:t>
      </w:r>
      <w:proofErr w:type="gramStart"/>
      <w:r w:rsidR="00DB7921" w:rsidRPr="00826378">
        <w:t>to understand</w:t>
      </w:r>
      <w:proofErr w:type="gramEnd"/>
      <w:r w:rsidR="00DB7921" w:rsidRPr="00826378">
        <w:t xml:space="preserve"> that we want to fill one color for each category. So, fill </w:t>
      </w:r>
      <w:r w:rsidR="008D2D9C" w:rsidRPr="00826378">
        <w:t>argument</w:t>
      </w:r>
      <w:r w:rsidR="00DB7921" w:rsidRPr="00826378">
        <w:t xml:space="preserve"> within </w:t>
      </w:r>
      <w:proofErr w:type="spellStart"/>
      <w:proofErr w:type="gramStart"/>
      <w:r w:rsidR="00DB7921" w:rsidRPr="00826378">
        <w:t>aes</w:t>
      </w:r>
      <w:proofErr w:type="spellEnd"/>
      <w:r w:rsidR="00DB7921" w:rsidRPr="00826378">
        <w:t>(</w:t>
      </w:r>
      <w:proofErr w:type="gramEnd"/>
      <w:r w:rsidR="00DB7921" w:rsidRPr="00826378">
        <w:t xml:space="preserve">) means one color per category, while fill </w:t>
      </w:r>
      <w:r w:rsidR="008D2D9C" w:rsidRPr="00826378">
        <w:t>argument</w:t>
      </w:r>
      <w:r w:rsidR="00DB7921" w:rsidRPr="00826378">
        <w:t xml:space="preserve"> outside </w:t>
      </w:r>
      <w:proofErr w:type="spellStart"/>
      <w:r w:rsidR="00DB7921" w:rsidRPr="00826378">
        <w:t>aes</w:t>
      </w:r>
      <w:proofErr w:type="spellEnd"/>
      <w:r w:rsidR="00DB7921" w:rsidRPr="00826378">
        <w:t>() means the same color for everyone.</w:t>
      </w:r>
      <w:r w:rsidRPr="00826378">
        <w:t xml:space="preserve"> Let’s see that in action.</w:t>
      </w:r>
    </w:p>
    <w:p w14:paraId="3A6F33A6" w14:textId="77777777" w:rsidR="00D74D8A" w:rsidRPr="00826378" w:rsidRDefault="00D74D8A" w:rsidP="00826378">
      <w:r w:rsidRPr="00826378">
        <w:t># Bar plot</w:t>
      </w:r>
    </w:p>
    <w:p w14:paraId="571D2EA3" w14:textId="77777777" w:rsidR="00D74D8A" w:rsidRPr="00826378" w:rsidRDefault="00D74D8A" w:rsidP="00826378">
      <w:proofErr w:type="spellStart"/>
      <w:r w:rsidRPr="00826378">
        <w:t>ggplot</w:t>
      </w:r>
      <w:proofErr w:type="spellEnd"/>
      <w:r w:rsidRPr="00826378">
        <w:t>(</w:t>
      </w:r>
      <w:proofErr w:type="spellStart"/>
      <w:r w:rsidRPr="00826378">
        <w:t>df</w:t>
      </w:r>
      <w:proofErr w:type="spellEnd"/>
      <w:r w:rsidRPr="00826378">
        <w:t xml:space="preserve">) + </w:t>
      </w:r>
    </w:p>
    <w:p w14:paraId="1592FA0F" w14:textId="2EB4AD31" w:rsidR="00D74D8A" w:rsidRPr="00826378" w:rsidRDefault="00D74D8A" w:rsidP="00826378">
      <w:r w:rsidRPr="00826378">
        <w:t xml:space="preserve">  </w:t>
      </w:r>
      <w:proofErr w:type="spellStart"/>
      <w:r w:rsidRPr="00826378">
        <w:t>geom_</w:t>
      </w:r>
      <w:proofErr w:type="gramStart"/>
      <w:r w:rsidRPr="00826378">
        <w:t>bar</w:t>
      </w:r>
      <w:proofErr w:type="spellEnd"/>
      <w:r w:rsidRPr="00826378">
        <w:t xml:space="preserve">( </w:t>
      </w:r>
      <w:proofErr w:type="spellStart"/>
      <w:r w:rsidRPr="00826378">
        <w:t>aes</w:t>
      </w:r>
      <w:proofErr w:type="spellEnd"/>
      <w:proofErr w:type="gramEnd"/>
      <w:r w:rsidRPr="00826378">
        <w:t>(</w:t>
      </w:r>
      <w:r w:rsidR="00F64A14" w:rsidRPr="00826378">
        <w:t xml:space="preserve">x= </w:t>
      </w:r>
      <w:r w:rsidRPr="00826378">
        <w:t>factor(am), fill=</w:t>
      </w:r>
      <w:r w:rsidR="00F64A14" w:rsidRPr="00826378">
        <w:t xml:space="preserve"> </w:t>
      </w:r>
      <w:r w:rsidRPr="00826378">
        <w:t>factor(am) ) ) +</w:t>
      </w:r>
    </w:p>
    <w:p w14:paraId="428FD8EE" w14:textId="2F50233B" w:rsidR="00D74D8A" w:rsidRPr="00826378" w:rsidRDefault="00D74D8A" w:rsidP="00826378">
      <w:r w:rsidRPr="00826378">
        <w:lastRenderedPageBreak/>
        <w:t xml:space="preserve">  labs(x</w:t>
      </w:r>
      <w:proofErr w:type="gramStart"/>
      <w:r w:rsidRPr="00826378">
        <w:t>=</w:t>
      </w:r>
      <w:r w:rsidR="000A330E" w:rsidRPr="00826378">
        <w:t>“</w:t>
      </w:r>
      <w:proofErr w:type="gramEnd"/>
      <w:r w:rsidRPr="00826378">
        <w:t>Automatic(0) | Manual(1)</w:t>
      </w:r>
      <w:r w:rsidR="000A330E" w:rsidRPr="00826378">
        <w:t>”</w:t>
      </w:r>
      <w:r w:rsidRPr="00826378">
        <w:t xml:space="preserve">) + </w:t>
      </w:r>
    </w:p>
    <w:p w14:paraId="45349168" w14:textId="1FC2E8BF" w:rsidR="00D74D8A" w:rsidRPr="00826378" w:rsidRDefault="00D74D8A" w:rsidP="00826378">
      <w:r w:rsidRPr="00826378">
        <w:t xml:space="preserve">  </w:t>
      </w:r>
      <w:proofErr w:type="spellStart"/>
      <w:proofErr w:type="gramStart"/>
      <w:r w:rsidRPr="00826378">
        <w:t>ggtitle</w:t>
      </w:r>
      <w:proofErr w:type="spellEnd"/>
      <w:r w:rsidRPr="00826378">
        <w:t>(</w:t>
      </w:r>
      <w:proofErr w:type="gramEnd"/>
      <w:r w:rsidR="000A330E" w:rsidRPr="00826378">
        <w:t>“</w:t>
      </w:r>
      <w:r w:rsidRPr="00826378">
        <w:t>Count of observations by transmission type</w:t>
      </w:r>
      <w:r w:rsidR="000A330E" w:rsidRPr="00826378">
        <w:t>”</w:t>
      </w:r>
      <w:r w:rsidRPr="00826378">
        <w:t>)</w:t>
      </w:r>
    </w:p>
    <w:p w14:paraId="68CDA06D" w14:textId="303E7A69" w:rsidR="00D74D8A" w:rsidRPr="00826378" w:rsidRDefault="00DB7921" w:rsidP="00826378">
      <w:r w:rsidRPr="00826378">
        <w:t>Figure 10.6 is what comes out of the preceding code.</w:t>
      </w:r>
    </w:p>
    <w:p w14:paraId="6A37A5D3" w14:textId="4CE118DD" w:rsidR="00D74D8A" w:rsidRPr="00826378" w:rsidRDefault="00D74D8A" w:rsidP="00826378"/>
    <w:p w14:paraId="0900AE43" w14:textId="0F6605DC" w:rsidR="00DB7921" w:rsidRPr="00826378" w:rsidRDefault="00DB7921" w:rsidP="00826378">
      <w:r w:rsidRPr="00826378">
        <w:t xml:space="preserve">Figure 10.6 – Bar graphic created with the function </w:t>
      </w:r>
      <w:proofErr w:type="spellStart"/>
      <w:r w:rsidRPr="00826378">
        <w:t>geom_</w:t>
      </w:r>
      <w:proofErr w:type="gramStart"/>
      <w:r w:rsidRPr="00826378">
        <w:t>bar</w:t>
      </w:r>
      <w:proofErr w:type="spellEnd"/>
      <w:r w:rsidRPr="00826378">
        <w:t>(</w:t>
      </w:r>
      <w:proofErr w:type="gramEnd"/>
      <w:r w:rsidRPr="00826378">
        <w:t>).</w:t>
      </w:r>
    </w:p>
    <w:p w14:paraId="57FB8C95" w14:textId="1E935B31" w:rsidR="00DB7921" w:rsidRPr="00826378" w:rsidRDefault="00DB7921" w:rsidP="00826378">
      <w:r w:rsidRPr="00826378">
        <w:t>In this dataset, there are more cars with automatic transmission</w:t>
      </w:r>
      <w:r w:rsidR="00F60285" w:rsidRPr="00826378">
        <w:t>, what is a bit surprising for a 1974 sample of cars.</w:t>
      </w:r>
    </w:p>
    <w:p w14:paraId="2462563D" w14:textId="5BD7F81B" w:rsidR="00C22ADF" w:rsidRPr="00826378" w:rsidRDefault="00024E3E" w:rsidP="00826378">
      <w:r w:rsidRPr="00826378">
        <w:t xml:space="preserve">The bar plot geometry comes with the count statistic associated with it. Hence, if it is needed to change that to mean, for example, we will have to use the statistics functions, which is one of the seven grammatical elements. </w:t>
      </w:r>
      <w:r w:rsidR="00C22ADF" w:rsidRPr="00826378">
        <w:t xml:space="preserve">It is basically the same plot, but adding the </w:t>
      </w:r>
      <w:r w:rsidR="008D2D9C" w:rsidRPr="00826378">
        <w:t>argument</w:t>
      </w:r>
      <w:r w:rsidR="00C22ADF" w:rsidRPr="00826378">
        <w:t>s stat= “summary” and the indicating that we want to use the mean calculation (fun= “mean”)</w:t>
      </w:r>
    </w:p>
    <w:p w14:paraId="2B16176E" w14:textId="77777777" w:rsidR="00C22ADF" w:rsidRPr="00826378" w:rsidRDefault="00C22ADF" w:rsidP="00826378">
      <w:proofErr w:type="spellStart"/>
      <w:r w:rsidRPr="00826378">
        <w:t>ggplot</w:t>
      </w:r>
      <w:proofErr w:type="spellEnd"/>
      <w:r w:rsidRPr="00826378">
        <w:t>(</w:t>
      </w:r>
      <w:proofErr w:type="spellStart"/>
      <w:r w:rsidRPr="00826378">
        <w:t>df</w:t>
      </w:r>
      <w:proofErr w:type="spellEnd"/>
      <w:r w:rsidRPr="00826378">
        <w:t xml:space="preserve">) + </w:t>
      </w:r>
    </w:p>
    <w:p w14:paraId="098D93F5" w14:textId="77777777" w:rsidR="00C22ADF" w:rsidRPr="00826378" w:rsidRDefault="00C22ADF" w:rsidP="00826378">
      <w:r w:rsidRPr="00826378">
        <w:t># statistic calculation - mean value</w:t>
      </w:r>
    </w:p>
    <w:p w14:paraId="1771D770" w14:textId="77777777" w:rsidR="00C22ADF" w:rsidRPr="00826378" w:rsidRDefault="00C22ADF" w:rsidP="00826378">
      <w:r w:rsidRPr="00826378">
        <w:t xml:space="preserve">  </w:t>
      </w:r>
      <w:proofErr w:type="spellStart"/>
      <w:r w:rsidRPr="00826378">
        <w:t>geom_</w:t>
      </w:r>
      <w:proofErr w:type="gramStart"/>
      <w:r w:rsidRPr="00826378">
        <w:t>bar</w:t>
      </w:r>
      <w:proofErr w:type="spellEnd"/>
      <w:r w:rsidRPr="00826378">
        <w:t>(</w:t>
      </w:r>
      <w:proofErr w:type="spellStart"/>
      <w:proofErr w:type="gramEnd"/>
      <w:r w:rsidRPr="00826378">
        <w:t>aes</w:t>
      </w:r>
      <w:proofErr w:type="spellEnd"/>
      <w:r w:rsidRPr="00826378">
        <w:t>(x= factor(am), y= mpg, fill= factor(am)),</w:t>
      </w:r>
    </w:p>
    <w:p w14:paraId="1F121209" w14:textId="48DF3D2D" w:rsidR="00C22ADF" w:rsidRPr="00826378" w:rsidRDefault="00C22ADF" w:rsidP="00826378">
      <w:r w:rsidRPr="00826378">
        <w:t xml:space="preserve">           stat = "summary", fun</w:t>
      </w:r>
      <w:proofErr w:type="gramStart"/>
      <w:r w:rsidRPr="00826378">
        <w:t>=“</w:t>
      </w:r>
      <w:proofErr w:type="gramEnd"/>
      <w:r w:rsidRPr="00826378">
        <w:t>mean”)</w:t>
      </w:r>
    </w:p>
    <w:p w14:paraId="27B571D2" w14:textId="3D0DE8A5" w:rsidR="00C405A3" w:rsidRPr="00826378" w:rsidRDefault="000A330E" w:rsidP="00826378">
      <w:r w:rsidRPr="00826378">
        <w:t>The result will be a bar graphic with the bar being the average value of MPG for each transmission type.</w:t>
      </w:r>
    </w:p>
    <w:p w14:paraId="59A2DCFA" w14:textId="7283C4CD" w:rsidR="000A330E" w:rsidRPr="00826378" w:rsidRDefault="000A330E" w:rsidP="00826378"/>
    <w:p w14:paraId="60F31CDC" w14:textId="266BC98C" w:rsidR="000A330E" w:rsidRPr="00826378" w:rsidRDefault="000A330E" w:rsidP="00826378">
      <w:r w:rsidRPr="00826378">
        <w:t>Figure 10.7 – Average MPG by transmission type.</w:t>
      </w:r>
    </w:p>
    <w:p w14:paraId="101FB729" w14:textId="33BE5AEF" w:rsidR="000A330E" w:rsidRPr="00826378" w:rsidRDefault="000A330E" w:rsidP="00826378">
      <w:r w:rsidRPr="00826378">
        <w:t xml:space="preserve">Remember that we did not include a title or renamed the x axis, thus </w:t>
      </w:r>
      <w:proofErr w:type="gramStart"/>
      <w:r w:rsidRPr="00826378">
        <w:t>the Figure</w:t>
      </w:r>
      <w:proofErr w:type="gramEnd"/>
      <w:r w:rsidRPr="00826378">
        <w:t xml:space="preserve"> 10.7 won’t display those updates. </w:t>
      </w:r>
    </w:p>
    <w:p w14:paraId="036CBDA4" w14:textId="7222C93A" w:rsidR="00C22ADF" w:rsidRPr="00826378" w:rsidRDefault="00C22ADF" w:rsidP="00826378">
      <w:r w:rsidRPr="00826378">
        <w:t xml:space="preserve">There is yet another syntax, where instead of calling </w:t>
      </w:r>
      <w:proofErr w:type="spellStart"/>
      <w:r w:rsidRPr="00826378">
        <w:t>geom_</w:t>
      </w:r>
      <w:proofErr w:type="gramStart"/>
      <w:r w:rsidRPr="00826378">
        <w:t>bar</w:t>
      </w:r>
      <w:proofErr w:type="spellEnd"/>
      <w:r w:rsidRPr="00826378">
        <w:t>(</w:t>
      </w:r>
      <w:proofErr w:type="gramEnd"/>
      <w:r w:rsidRPr="00826378">
        <w:t xml:space="preserve">), we will call the </w:t>
      </w:r>
      <w:proofErr w:type="spellStart"/>
      <w:r w:rsidRPr="00826378">
        <w:t>stat_summary</w:t>
      </w:r>
      <w:proofErr w:type="spellEnd"/>
      <w:r w:rsidRPr="00826378">
        <w:t>() function, providing it with the aesthetics, plus the function to be used for the y value (fun= “mean”) and the geometry wanted (</w:t>
      </w:r>
      <w:proofErr w:type="spellStart"/>
      <w:r w:rsidRPr="00826378">
        <w:t>geom</w:t>
      </w:r>
      <w:proofErr w:type="spellEnd"/>
      <w:r w:rsidRPr="00826378">
        <w:t xml:space="preserve">= “bar”). </w:t>
      </w:r>
    </w:p>
    <w:p w14:paraId="7DB3F598" w14:textId="77777777" w:rsidR="00C22ADF" w:rsidRPr="00826378" w:rsidRDefault="00C22ADF" w:rsidP="00826378">
      <w:r w:rsidRPr="00826378">
        <w:t># Bar plot with two variables</w:t>
      </w:r>
    </w:p>
    <w:p w14:paraId="7BE1D12F" w14:textId="77777777" w:rsidR="00C22ADF" w:rsidRPr="00826378" w:rsidRDefault="00C22ADF" w:rsidP="00826378">
      <w:r w:rsidRPr="00826378">
        <w:t># Another syntax, using stat</w:t>
      </w:r>
    </w:p>
    <w:p w14:paraId="2122F9C7" w14:textId="77777777" w:rsidR="00C22ADF" w:rsidRPr="00826378" w:rsidRDefault="00C22ADF" w:rsidP="00826378">
      <w:proofErr w:type="spellStart"/>
      <w:r w:rsidRPr="00826378">
        <w:t>ggplot</w:t>
      </w:r>
      <w:proofErr w:type="spellEnd"/>
      <w:r w:rsidRPr="00826378">
        <w:t>(</w:t>
      </w:r>
      <w:proofErr w:type="spellStart"/>
      <w:r w:rsidRPr="00826378">
        <w:t>df</w:t>
      </w:r>
      <w:proofErr w:type="spellEnd"/>
      <w:r w:rsidRPr="00826378">
        <w:t xml:space="preserve">) + </w:t>
      </w:r>
    </w:p>
    <w:p w14:paraId="55D50AF4" w14:textId="77777777" w:rsidR="00C22ADF" w:rsidRPr="00826378" w:rsidRDefault="00C22ADF" w:rsidP="00826378">
      <w:r w:rsidRPr="00826378">
        <w:t># statistic calculation - mean value</w:t>
      </w:r>
    </w:p>
    <w:p w14:paraId="69120D4D" w14:textId="77777777" w:rsidR="00C22ADF" w:rsidRPr="00826378" w:rsidRDefault="00C22ADF" w:rsidP="00826378">
      <w:r w:rsidRPr="00826378">
        <w:t xml:space="preserve">  </w:t>
      </w:r>
      <w:proofErr w:type="spellStart"/>
      <w:r w:rsidRPr="00826378">
        <w:t>stat_</w:t>
      </w:r>
      <w:proofErr w:type="gramStart"/>
      <w:r w:rsidRPr="00826378">
        <w:t>summary</w:t>
      </w:r>
      <w:proofErr w:type="spellEnd"/>
      <w:r w:rsidRPr="00826378">
        <w:t>(</w:t>
      </w:r>
      <w:proofErr w:type="spellStart"/>
      <w:proofErr w:type="gramEnd"/>
      <w:r w:rsidRPr="00826378">
        <w:t>aes</w:t>
      </w:r>
      <w:proofErr w:type="spellEnd"/>
      <w:r w:rsidRPr="00826378">
        <w:t xml:space="preserve">(x= factor(am), y= mpg, fill= factor(am)), fun=“mean”, </w:t>
      </w:r>
      <w:proofErr w:type="spellStart"/>
      <w:r w:rsidRPr="00826378">
        <w:t>geom</w:t>
      </w:r>
      <w:proofErr w:type="spellEnd"/>
      <w:r w:rsidRPr="00826378">
        <w:t>=“bar”)</w:t>
      </w:r>
    </w:p>
    <w:p w14:paraId="28B35912" w14:textId="799BE4E9" w:rsidR="00C22ADF" w:rsidRPr="00826378" w:rsidRDefault="00C22ADF" w:rsidP="00826378">
      <w:r w:rsidRPr="00826378">
        <w:t xml:space="preserve">The resultant plot will be equal to </w:t>
      </w:r>
      <w:proofErr w:type="gramStart"/>
      <w:r w:rsidRPr="00826378">
        <w:t>the Figure</w:t>
      </w:r>
      <w:proofErr w:type="gramEnd"/>
      <w:r w:rsidRPr="00826378">
        <w:t xml:space="preserve"> 10.7.</w:t>
      </w:r>
    </w:p>
    <w:p w14:paraId="594FF1D2" w14:textId="45F1BC54" w:rsidR="000A330E" w:rsidRPr="00826378" w:rsidRDefault="00C22ADF" w:rsidP="00826378">
      <w:r w:rsidRPr="00826378">
        <w:t xml:space="preserve">The other way to create a bar or column plot is using </w:t>
      </w:r>
      <w:proofErr w:type="spellStart"/>
      <w:r w:rsidRPr="00826378">
        <w:t>geom_</w:t>
      </w:r>
      <w:proofErr w:type="gramStart"/>
      <w:r w:rsidRPr="00826378">
        <w:t>col</w:t>
      </w:r>
      <w:proofErr w:type="spellEnd"/>
      <w:r w:rsidRPr="00826378">
        <w:t>(</w:t>
      </w:r>
      <w:proofErr w:type="gramEnd"/>
      <w:r w:rsidRPr="00826378">
        <w:t xml:space="preserve">). This function requires x and y axes </w:t>
      </w:r>
      <w:r w:rsidR="00CE7778" w:rsidRPr="00826378">
        <w:t>and returns bars with the summed amount of the y axis va</w:t>
      </w:r>
      <w:r w:rsidR="00F16F2F" w:rsidRPr="00826378">
        <w:t>riable</w:t>
      </w:r>
      <w:r w:rsidR="00CE7778" w:rsidRPr="00826378">
        <w:t xml:space="preserve">s by category. </w:t>
      </w:r>
    </w:p>
    <w:p w14:paraId="09C7BF9A" w14:textId="77777777" w:rsidR="00647165" w:rsidRPr="00826378" w:rsidRDefault="00647165" w:rsidP="00826378">
      <w:r w:rsidRPr="00826378">
        <w:t># Column plot for MPG by transmission type</w:t>
      </w:r>
    </w:p>
    <w:p w14:paraId="4F0E2B8B" w14:textId="77777777" w:rsidR="00647165" w:rsidRPr="00826378" w:rsidRDefault="00647165" w:rsidP="00826378">
      <w:proofErr w:type="spellStart"/>
      <w:r w:rsidRPr="00826378">
        <w:lastRenderedPageBreak/>
        <w:t>ggplot</w:t>
      </w:r>
      <w:proofErr w:type="spellEnd"/>
      <w:r w:rsidRPr="00826378">
        <w:t>(</w:t>
      </w:r>
      <w:proofErr w:type="spellStart"/>
      <w:r w:rsidRPr="00826378">
        <w:t>df</w:t>
      </w:r>
      <w:proofErr w:type="spellEnd"/>
      <w:r w:rsidRPr="00826378">
        <w:t xml:space="preserve">) + </w:t>
      </w:r>
    </w:p>
    <w:p w14:paraId="6DA960F7" w14:textId="77777777" w:rsidR="00647165" w:rsidRPr="00826378" w:rsidRDefault="00647165" w:rsidP="00826378">
      <w:r w:rsidRPr="00826378">
        <w:t xml:space="preserve">  </w:t>
      </w:r>
      <w:proofErr w:type="spellStart"/>
      <w:r w:rsidRPr="00826378">
        <w:t>geom_</w:t>
      </w:r>
      <w:proofErr w:type="gramStart"/>
      <w:r w:rsidRPr="00826378">
        <w:t>col</w:t>
      </w:r>
      <w:proofErr w:type="spellEnd"/>
      <w:r w:rsidRPr="00826378">
        <w:t xml:space="preserve">( </w:t>
      </w:r>
      <w:proofErr w:type="spellStart"/>
      <w:r w:rsidRPr="00826378">
        <w:t>aes</w:t>
      </w:r>
      <w:proofErr w:type="spellEnd"/>
      <w:proofErr w:type="gramEnd"/>
      <w:r w:rsidRPr="00826378">
        <w:t>(x= factor(am), y=mpg, fill=factor(am) ) ) +</w:t>
      </w:r>
    </w:p>
    <w:p w14:paraId="65D2C2B9" w14:textId="77460D74" w:rsidR="00F16F2F" w:rsidRPr="00826378" w:rsidRDefault="00647165" w:rsidP="00826378">
      <w:r w:rsidRPr="00826378">
        <w:t xml:space="preserve">  labs(x</w:t>
      </w:r>
      <w:proofErr w:type="gramStart"/>
      <w:r w:rsidRPr="00826378">
        <w:t>=</w:t>
      </w:r>
      <w:r w:rsidR="002E0E15" w:rsidRPr="00826378">
        <w:t>“</w:t>
      </w:r>
      <w:proofErr w:type="gramEnd"/>
      <w:r w:rsidRPr="00826378">
        <w:t>Automatic(0) | Manual(1)</w:t>
      </w:r>
      <w:r w:rsidR="002E0E15" w:rsidRPr="00826378">
        <w:t>”</w:t>
      </w:r>
      <w:r w:rsidRPr="00826378">
        <w:t>)</w:t>
      </w:r>
    </w:p>
    <w:p w14:paraId="6C2478F4" w14:textId="61BC37C9" w:rsidR="00647165" w:rsidRPr="00826378" w:rsidRDefault="00647165" w:rsidP="00826378">
      <w:r w:rsidRPr="00826378">
        <w:t xml:space="preserve">The only change in the code compared to the bar plot is the geometry function, that now is </w:t>
      </w:r>
      <w:proofErr w:type="spellStart"/>
      <w:r w:rsidRPr="00826378">
        <w:t>geom_</w:t>
      </w:r>
      <w:proofErr w:type="gramStart"/>
      <w:r w:rsidRPr="00826378">
        <w:t>col</w:t>
      </w:r>
      <w:proofErr w:type="spellEnd"/>
      <w:r w:rsidRPr="00826378">
        <w:t>(</w:t>
      </w:r>
      <w:proofErr w:type="gramEnd"/>
      <w:r w:rsidRPr="00826378">
        <w:t xml:space="preserve">). The code will result in the graphic below. Be </w:t>
      </w:r>
      <w:r w:rsidR="006A1713" w:rsidRPr="00826378">
        <w:t xml:space="preserve">aware that </w:t>
      </w:r>
      <w:r w:rsidRPr="00826378">
        <w:t>values on the y axis</w:t>
      </w:r>
      <w:r w:rsidR="006A1713" w:rsidRPr="00826378">
        <w:t xml:space="preserve"> are summed, and that amount does not make much sense for our analysis</w:t>
      </w:r>
      <w:r w:rsidRPr="00826378">
        <w:t>. What we would prefer in this case would be a count or another statistic, like mean or median value.</w:t>
      </w:r>
    </w:p>
    <w:p w14:paraId="4DD5F88E" w14:textId="4421E99A" w:rsidR="00CE7778" w:rsidRPr="00826378" w:rsidRDefault="00CE7778" w:rsidP="00826378"/>
    <w:p w14:paraId="6C25D7C7" w14:textId="1A83227D" w:rsidR="00647165" w:rsidRPr="00826378" w:rsidRDefault="00647165" w:rsidP="00826378">
      <w:r w:rsidRPr="00826378">
        <w:t>Figure 10.8 – Column plot of MPG by transmission type.</w:t>
      </w:r>
    </w:p>
    <w:p w14:paraId="33CEC3CB" w14:textId="0AC0BDCF" w:rsidR="00647165" w:rsidRPr="00826378" w:rsidRDefault="00647165" w:rsidP="00826378">
      <w:r w:rsidRPr="00826378">
        <w:t xml:space="preserve">A work around that is to create a subset with the mean values of the groups and then plot it using </w:t>
      </w:r>
      <w:proofErr w:type="spellStart"/>
      <w:r w:rsidRPr="00826378">
        <w:t>geom_</w:t>
      </w:r>
      <w:proofErr w:type="gramStart"/>
      <w:r w:rsidRPr="00826378">
        <w:t>col</w:t>
      </w:r>
      <w:proofErr w:type="spellEnd"/>
      <w:r w:rsidRPr="00826378">
        <w:t>(</w:t>
      </w:r>
      <w:proofErr w:type="gramEnd"/>
      <w:r w:rsidRPr="00826378">
        <w:t xml:space="preserve">), as we did many times in the EDA of </w:t>
      </w:r>
      <w:proofErr w:type="gramStart"/>
      <w:r w:rsidRPr="00826378">
        <w:t>the chapter</w:t>
      </w:r>
      <w:proofErr w:type="gramEnd"/>
      <w:r w:rsidRPr="00826378">
        <w:t xml:space="preserve"> 9.</w:t>
      </w:r>
    </w:p>
    <w:p w14:paraId="1F3E6593" w14:textId="2CE95469" w:rsidR="00A27B18" w:rsidRPr="00826378" w:rsidRDefault="00A27B18" w:rsidP="00826378">
      <w:r w:rsidRPr="00826378">
        <w:t xml:space="preserve">For the bar plots, we can also change the position </w:t>
      </w:r>
      <w:r w:rsidR="008D2D9C" w:rsidRPr="00826378">
        <w:t>argument</w:t>
      </w:r>
      <w:r w:rsidRPr="00826378">
        <w:t xml:space="preserve"> to make it stacked</w:t>
      </w:r>
      <w:r w:rsidR="008D2D9C" w:rsidRPr="00826378">
        <w:t>, stacked filling the entire axis</w:t>
      </w:r>
      <w:r w:rsidRPr="00826378">
        <w:t xml:space="preserve"> or side by side. </w:t>
      </w:r>
      <w:r w:rsidR="003219EF" w:rsidRPr="00826378">
        <w:t>So, next, while checking what is the dominant type of engine by cylinder</w:t>
      </w:r>
      <w:r w:rsidR="006D737E" w:rsidRPr="00826378">
        <w:t xml:space="preserve"> in the dataset</w:t>
      </w:r>
      <w:r w:rsidR="003219EF" w:rsidRPr="00826378">
        <w:t xml:space="preserve">, we will plot three </w:t>
      </w:r>
      <w:r w:rsidR="006D737E" w:rsidRPr="00826378">
        <w:t>bar plots and compare their styles.</w:t>
      </w:r>
      <w:r w:rsidR="003219EF" w:rsidRPr="00826378">
        <w:t xml:space="preserve"> </w:t>
      </w:r>
      <w:r w:rsidR="008D2D9C" w:rsidRPr="00826378">
        <w:t>The code to construct it is similar to past codes, but here we should add the position</w:t>
      </w:r>
      <w:proofErr w:type="gramStart"/>
      <w:r w:rsidR="00157442" w:rsidRPr="00826378">
        <w:t>=“</w:t>
      </w:r>
      <w:proofErr w:type="gramEnd"/>
      <w:r w:rsidR="00157442" w:rsidRPr="00826378">
        <w:t>stack”</w:t>
      </w:r>
      <w:r w:rsidR="008D2D9C" w:rsidRPr="00826378">
        <w:t xml:space="preserve"> argument in the </w:t>
      </w:r>
      <w:proofErr w:type="spellStart"/>
      <w:r w:rsidR="008D2D9C" w:rsidRPr="00826378">
        <w:t>geom_bar</w:t>
      </w:r>
      <w:proofErr w:type="spellEnd"/>
      <w:r w:rsidR="008D2D9C" w:rsidRPr="00826378">
        <w:t>() function.</w:t>
      </w:r>
      <w:r w:rsidR="003219EF" w:rsidRPr="00826378">
        <w:t xml:space="preserve"> </w:t>
      </w:r>
    </w:p>
    <w:p w14:paraId="6954C243" w14:textId="77777777" w:rsidR="00157442" w:rsidRPr="00826378" w:rsidRDefault="00157442" w:rsidP="00826378"/>
    <w:p w14:paraId="3DC84397" w14:textId="77777777" w:rsidR="008D2D9C" w:rsidRPr="00826378" w:rsidRDefault="008D2D9C" w:rsidP="00826378">
      <w:r w:rsidRPr="00826378">
        <w:t># Bar plot stacked</w:t>
      </w:r>
    </w:p>
    <w:p w14:paraId="46D5BDEA" w14:textId="75AD8D9A" w:rsidR="008D2D9C" w:rsidRPr="00826378" w:rsidRDefault="008D2D9C" w:rsidP="00826378">
      <w:proofErr w:type="spellStart"/>
      <w:r w:rsidRPr="00826378">
        <w:t>ggplot</w:t>
      </w:r>
      <w:proofErr w:type="spellEnd"/>
      <w:r w:rsidRPr="00826378">
        <w:t>(</w:t>
      </w:r>
      <w:proofErr w:type="spellStart"/>
      <w:r w:rsidRPr="00826378">
        <w:t>df</w:t>
      </w:r>
      <w:proofErr w:type="spellEnd"/>
      <w:r w:rsidRPr="00826378">
        <w:t xml:space="preserve">) + </w:t>
      </w:r>
    </w:p>
    <w:p w14:paraId="10E38D7B" w14:textId="77777777" w:rsidR="008D2D9C" w:rsidRPr="00826378" w:rsidRDefault="008D2D9C" w:rsidP="00826378">
      <w:r w:rsidRPr="00826378">
        <w:t xml:space="preserve">  </w:t>
      </w:r>
      <w:proofErr w:type="spellStart"/>
      <w:r w:rsidRPr="00826378">
        <w:t>geom_</w:t>
      </w:r>
      <w:proofErr w:type="gramStart"/>
      <w:r w:rsidRPr="00826378">
        <w:t>bar</w:t>
      </w:r>
      <w:proofErr w:type="spellEnd"/>
      <w:r w:rsidRPr="00826378">
        <w:t xml:space="preserve">( </w:t>
      </w:r>
      <w:proofErr w:type="spellStart"/>
      <w:r w:rsidRPr="00826378">
        <w:t>aes</w:t>
      </w:r>
      <w:proofErr w:type="spellEnd"/>
      <w:proofErr w:type="gramEnd"/>
      <w:r w:rsidRPr="00826378">
        <w:t>(x= factor(</w:t>
      </w:r>
      <w:proofErr w:type="spellStart"/>
      <w:r w:rsidRPr="00826378">
        <w:t>cyl</w:t>
      </w:r>
      <w:proofErr w:type="spellEnd"/>
      <w:r w:rsidRPr="00826378">
        <w:t>), fill=factor(vs) ),</w:t>
      </w:r>
    </w:p>
    <w:p w14:paraId="04B76880" w14:textId="38F9C2CC" w:rsidR="008D2D9C" w:rsidRPr="00826378" w:rsidRDefault="008D2D9C" w:rsidP="00826378">
      <w:r w:rsidRPr="00826378">
        <w:t xml:space="preserve">            position = “stack”)</w:t>
      </w:r>
    </w:p>
    <w:p w14:paraId="0B30AE8D" w14:textId="088A6290" w:rsidR="008D2D9C" w:rsidRPr="00826378" w:rsidRDefault="00157442" w:rsidP="00826378">
      <w:r w:rsidRPr="00826378">
        <w:t>Similarly, we can plot the bars side-by-side.</w:t>
      </w:r>
    </w:p>
    <w:p w14:paraId="65A5059A" w14:textId="77777777" w:rsidR="008D2D9C" w:rsidRPr="00826378" w:rsidRDefault="008D2D9C" w:rsidP="00826378">
      <w:r w:rsidRPr="00826378">
        <w:t># Bar plot side</w:t>
      </w:r>
    </w:p>
    <w:p w14:paraId="06D4CF7F" w14:textId="5D976477" w:rsidR="008D2D9C" w:rsidRPr="00826378" w:rsidRDefault="008D2D9C" w:rsidP="00826378">
      <w:proofErr w:type="spellStart"/>
      <w:r w:rsidRPr="00826378">
        <w:t>ggplot</w:t>
      </w:r>
      <w:proofErr w:type="spellEnd"/>
      <w:r w:rsidRPr="00826378">
        <w:t>(</w:t>
      </w:r>
      <w:proofErr w:type="spellStart"/>
      <w:r w:rsidRPr="00826378">
        <w:t>df</w:t>
      </w:r>
      <w:proofErr w:type="spellEnd"/>
      <w:r w:rsidRPr="00826378">
        <w:t xml:space="preserve">) + </w:t>
      </w:r>
    </w:p>
    <w:p w14:paraId="2D28F9DA" w14:textId="77777777" w:rsidR="008D2D9C" w:rsidRPr="00826378" w:rsidRDefault="008D2D9C" w:rsidP="00826378">
      <w:r w:rsidRPr="00826378">
        <w:t xml:space="preserve">  </w:t>
      </w:r>
      <w:proofErr w:type="spellStart"/>
      <w:r w:rsidRPr="00826378">
        <w:t>geom_</w:t>
      </w:r>
      <w:proofErr w:type="gramStart"/>
      <w:r w:rsidRPr="00826378">
        <w:t>bar</w:t>
      </w:r>
      <w:proofErr w:type="spellEnd"/>
      <w:r w:rsidRPr="00826378">
        <w:t xml:space="preserve">( </w:t>
      </w:r>
      <w:proofErr w:type="spellStart"/>
      <w:r w:rsidRPr="00826378">
        <w:t>aes</w:t>
      </w:r>
      <w:proofErr w:type="spellEnd"/>
      <w:proofErr w:type="gramEnd"/>
      <w:r w:rsidRPr="00826378">
        <w:t>(x= factor(</w:t>
      </w:r>
      <w:proofErr w:type="spellStart"/>
      <w:r w:rsidRPr="00826378">
        <w:t>cyl</w:t>
      </w:r>
      <w:proofErr w:type="spellEnd"/>
      <w:r w:rsidRPr="00826378">
        <w:t>), fill=factor(vs) ),</w:t>
      </w:r>
    </w:p>
    <w:p w14:paraId="1805FB50" w14:textId="37C21637" w:rsidR="008D2D9C" w:rsidRPr="00826378" w:rsidRDefault="008D2D9C" w:rsidP="00826378">
      <w:r w:rsidRPr="00826378">
        <w:t xml:space="preserve">            position = “dodge”)</w:t>
      </w:r>
    </w:p>
    <w:p w14:paraId="3886DABE" w14:textId="17F753A5" w:rsidR="008D2D9C" w:rsidRPr="00826378" w:rsidRDefault="00157442" w:rsidP="00826378">
      <w:r w:rsidRPr="00826378">
        <w:t>Or yet, plot them filling the entire plot area, as a 100% bar and the respective categories representation out of the whole.</w:t>
      </w:r>
    </w:p>
    <w:p w14:paraId="28828B15" w14:textId="77777777" w:rsidR="008D2D9C" w:rsidRPr="00826378" w:rsidRDefault="008D2D9C" w:rsidP="00826378">
      <w:r w:rsidRPr="00826378">
        <w:t># Bar plot fill</w:t>
      </w:r>
    </w:p>
    <w:p w14:paraId="331E7939" w14:textId="34D68CCB" w:rsidR="008D2D9C" w:rsidRPr="00826378" w:rsidRDefault="008D2D9C" w:rsidP="00826378">
      <w:proofErr w:type="spellStart"/>
      <w:r w:rsidRPr="00826378">
        <w:t>ggplot</w:t>
      </w:r>
      <w:proofErr w:type="spellEnd"/>
      <w:r w:rsidRPr="00826378">
        <w:t>(</w:t>
      </w:r>
      <w:proofErr w:type="spellStart"/>
      <w:r w:rsidRPr="00826378">
        <w:t>df</w:t>
      </w:r>
      <w:proofErr w:type="spellEnd"/>
      <w:r w:rsidRPr="00826378">
        <w:t xml:space="preserve">) + </w:t>
      </w:r>
    </w:p>
    <w:p w14:paraId="331D5C52" w14:textId="77777777" w:rsidR="008D2D9C" w:rsidRPr="00826378" w:rsidRDefault="008D2D9C" w:rsidP="00826378">
      <w:r w:rsidRPr="00826378">
        <w:t xml:space="preserve">  </w:t>
      </w:r>
      <w:proofErr w:type="spellStart"/>
      <w:r w:rsidRPr="00826378">
        <w:t>geom_</w:t>
      </w:r>
      <w:proofErr w:type="gramStart"/>
      <w:r w:rsidRPr="00826378">
        <w:t>bar</w:t>
      </w:r>
      <w:proofErr w:type="spellEnd"/>
      <w:r w:rsidRPr="00826378">
        <w:t xml:space="preserve">( </w:t>
      </w:r>
      <w:proofErr w:type="spellStart"/>
      <w:r w:rsidRPr="00826378">
        <w:t>aes</w:t>
      </w:r>
      <w:proofErr w:type="spellEnd"/>
      <w:proofErr w:type="gramEnd"/>
      <w:r w:rsidRPr="00826378">
        <w:t>(x= factor(</w:t>
      </w:r>
      <w:proofErr w:type="spellStart"/>
      <w:r w:rsidRPr="00826378">
        <w:t>cyl</w:t>
      </w:r>
      <w:proofErr w:type="spellEnd"/>
      <w:r w:rsidRPr="00826378">
        <w:t>), fill=factor(vs) ),</w:t>
      </w:r>
    </w:p>
    <w:p w14:paraId="76FFDC1F" w14:textId="6B8B3D7E" w:rsidR="008D2D9C" w:rsidRPr="00826378" w:rsidRDefault="008D2D9C" w:rsidP="00826378">
      <w:r w:rsidRPr="00826378">
        <w:t xml:space="preserve">            position = “fill”)</w:t>
      </w:r>
    </w:p>
    <w:p w14:paraId="54AA8B8C" w14:textId="489FFBA5" w:rsidR="008D2D9C" w:rsidRPr="00826378" w:rsidRDefault="00D93943" w:rsidP="00826378">
      <w:r w:rsidRPr="00826378">
        <w:t xml:space="preserve">The result for each plot is </w:t>
      </w:r>
      <w:proofErr w:type="gramStart"/>
      <w:r w:rsidRPr="00826378">
        <w:t>on</w:t>
      </w:r>
      <w:proofErr w:type="gramEnd"/>
      <w:r w:rsidRPr="00826378">
        <w:t xml:space="preserve"> Figure 10.9.</w:t>
      </w:r>
    </w:p>
    <w:p w14:paraId="12AF345E" w14:textId="640B9FF8" w:rsidR="008D2D9C" w:rsidRPr="00826378" w:rsidRDefault="008D2D9C" w:rsidP="00826378"/>
    <w:p w14:paraId="356E5377" w14:textId="5C383AEB" w:rsidR="008D2D9C" w:rsidRPr="00826378" w:rsidRDefault="008D2D9C" w:rsidP="00826378">
      <w:r w:rsidRPr="00826378">
        <w:t>Figure 10.9 – The three positions options for a bar plot.</w:t>
      </w:r>
    </w:p>
    <w:p w14:paraId="507276D4" w14:textId="7E4F6FE6" w:rsidR="008D0829" w:rsidRPr="00826378" w:rsidRDefault="00D93943" w:rsidP="00826378">
      <w:proofErr w:type="gramStart"/>
      <w:r w:rsidRPr="00826378">
        <w:t>There they</w:t>
      </w:r>
      <w:proofErr w:type="gramEnd"/>
      <w:r w:rsidRPr="00826378">
        <w:t xml:space="preserve"> are the three types of position for bar plots</w:t>
      </w:r>
      <w:r w:rsidR="00157442" w:rsidRPr="00826378">
        <w:t xml:space="preserve">, with the cylinders on the x axis and the observation counts on y axis. The coral color is for the </w:t>
      </w:r>
      <w:r w:rsidR="006D737E" w:rsidRPr="00826378">
        <w:t>V-shaped</w:t>
      </w:r>
      <w:r w:rsidR="003219EF" w:rsidRPr="00826378">
        <w:t xml:space="preserve"> engines and the teal is for straight line engines</w:t>
      </w:r>
      <w:r w:rsidRPr="00826378">
        <w:t>. Observe that</w:t>
      </w:r>
      <w:r w:rsidR="003219EF" w:rsidRPr="00826378">
        <w:t xml:space="preserve"> the</w:t>
      </w:r>
      <w:r w:rsidR="008D0829" w:rsidRPr="00826378">
        <w:t xml:space="preserve"> </w:t>
      </w:r>
      <w:r w:rsidRPr="00826378">
        <w:t>engines</w:t>
      </w:r>
      <w:r w:rsidR="003219EF" w:rsidRPr="00826378">
        <w:t xml:space="preserve"> in line dominate the 4 cylinders models on the left-hand side bars, then the 6 cylinders engines are almost equally split, and the</w:t>
      </w:r>
      <w:r w:rsidR="008D0829" w:rsidRPr="00826378">
        <w:t xml:space="preserve"> 8 cylinders </w:t>
      </w:r>
      <w:r w:rsidR="003219EF" w:rsidRPr="00826378">
        <w:t xml:space="preserve">engines </w:t>
      </w:r>
      <w:r w:rsidR="008D0829" w:rsidRPr="00826378">
        <w:t>are all V-shaped in this dataset.</w:t>
      </w:r>
      <w:r w:rsidRPr="00826378">
        <w:t xml:space="preserve">  </w:t>
      </w:r>
      <w:r w:rsidR="006D737E" w:rsidRPr="00826378">
        <w:t xml:space="preserve">It is hard to tell which option is the best, as this may vary from </w:t>
      </w:r>
      <w:proofErr w:type="gramStart"/>
      <w:r w:rsidR="006D737E" w:rsidRPr="00826378">
        <w:t>a project</w:t>
      </w:r>
      <w:proofErr w:type="gramEnd"/>
      <w:r w:rsidR="006D737E" w:rsidRPr="00826378">
        <w:t xml:space="preserve"> to another. So, you can choose the one that fits better </w:t>
      </w:r>
      <w:proofErr w:type="gramStart"/>
      <w:r w:rsidR="006D737E" w:rsidRPr="00826378">
        <w:t>to</w:t>
      </w:r>
      <w:proofErr w:type="gramEnd"/>
      <w:r w:rsidR="006D737E" w:rsidRPr="00826378">
        <w:t xml:space="preserve"> your project. In this case, with just two categories, the first plot on the left is more compact and delivers a clear message.</w:t>
      </w:r>
    </w:p>
    <w:p w14:paraId="7439305B" w14:textId="4A198790" w:rsidR="008D2D9C" w:rsidRPr="00826378" w:rsidRDefault="008D2D9C" w:rsidP="00826378">
      <w:r w:rsidRPr="00826378">
        <w:t>Next, let’s learn about line plots.</w:t>
      </w:r>
    </w:p>
    <w:p w14:paraId="0BCB7257" w14:textId="2DCEBDF0" w:rsidR="00647165" w:rsidRPr="00826378" w:rsidRDefault="00647165" w:rsidP="00826378">
      <w:r w:rsidRPr="00826378">
        <w:t>Line Plot</w:t>
      </w:r>
    </w:p>
    <w:p w14:paraId="6F5971A2" w14:textId="0653FBAE" w:rsidR="00D400F4" w:rsidRPr="00826378" w:rsidRDefault="00D400F4" w:rsidP="00826378">
      <w:r w:rsidRPr="00826378">
        <w:t>The line plot</w:t>
      </w:r>
      <w:r w:rsidR="00626B71" w:rsidRPr="00826378">
        <w:t xml:space="preserve">s are very indicated to show progression over time. Let’s </w:t>
      </w:r>
      <w:r w:rsidR="00EF1FDB" w:rsidRPr="00826378">
        <w:t xml:space="preserve">put the </w:t>
      </w:r>
      <w:proofErr w:type="spellStart"/>
      <w:r w:rsidR="00EF1FDB" w:rsidRPr="00826378">
        <w:t>mtcars</w:t>
      </w:r>
      <w:proofErr w:type="spellEnd"/>
      <w:r w:rsidR="00EF1FDB" w:rsidRPr="00826378">
        <w:t xml:space="preserve"> data aside for a little and suppose </w:t>
      </w:r>
      <w:r w:rsidR="00626B71" w:rsidRPr="00826378">
        <w:t>that there is a dataset with car sales throughout the months and we want to visualize that information, the line plot would be one of the best indications.</w:t>
      </w:r>
    </w:p>
    <w:p w14:paraId="122B6370" w14:textId="490E0494" w:rsidR="00626B71" w:rsidRPr="00826378" w:rsidRDefault="00626B71" w:rsidP="00826378">
      <w:r w:rsidRPr="00826378">
        <w:t>It is easy to create a dataset with months and car sales random numbers to exemplify our case.</w:t>
      </w:r>
      <w:r w:rsidR="00A72F56" w:rsidRPr="00826378">
        <w:t xml:space="preserve"> See the dataset created in the table of Figure 10.10.</w:t>
      </w:r>
    </w:p>
    <w:p w14:paraId="3E681BC7" w14:textId="77777777" w:rsidR="008D2D9C" w:rsidRPr="00826378" w:rsidRDefault="008D2D9C" w:rsidP="00826378"/>
    <w:tbl>
      <w:tblPr>
        <w:tblW w:w="3865" w:type="dxa"/>
        <w:jc w:val="center"/>
        <w:tblLook w:val="04A0" w:firstRow="1" w:lastRow="0" w:firstColumn="1" w:lastColumn="0" w:noHBand="0" w:noVBand="1"/>
      </w:tblPr>
      <w:tblGrid>
        <w:gridCol w:w="1255"/>
        <w:gridCol w:w="1350"/>
        <w:gridCol w:w="1260"/>
      </w:tblGrid>
      <w:tr w:rsidR="008C54FE" w:rsidRPr="00826378" w14:paraId="243FBC78" w14:textId="77777777" w:rsidTr="008C54FE">
        <w:trPr>
          <w:trHeight w:val="300"/>
          <w:jc w:val="center"/>
        </w:trPr>
        <w:tc>
          <w:tcPr>
            <w:tcW w:w="1255" w:type="dxa"/>
            <w:tcBorders>
              <w:top w:val="single" w:sz="4" w:space="0" w:color="3F3F3F"/>
              <w:left w:val="single" w:sz="4" w:space="0" w:color="3F3F3F"/>
              <w:bottom w:val="single" w:sz="4" w:space="0" w:color="3F3F3F"/>
              <w:right w:val="single" w:sz="4" w:space="0" w:color="3F3F3F"/>
            </w:tcBorders>
            <w:shd w:val="clear" w:color="000000" w:fill="F2F2F2"/>
            <w:noWrap/>
            <w:vAlign w:val="bottom"/>
          </w:tcPr>
          <w:p w14:paraId="7A0880C3" w14:textId="656B5A89" w:rsidR="008C54FE" w:rsidRPr="00826378" w:rsidRDefault="008C54FE" w:rsidP="00826378">
            <w:r w:rsidRPr="00826378">
              <w:t>month</w:t>
            </w:r>
          </w:p>
        </w:tc>
        <w:tc>
          <w:tcPr>
            <w:tcW w:w="1350" w:type="dxa"/>
            <w:tcBorders>
              <w:top w:val="single" w:sz="4" w:space="0" w:color="3F3F3F"/>
              <w:left w:val="nil"/>
              <w:bottom w:val="single" w:sz="4" w:space="0" w:color="3F3F3F"/>
              <w:right w:val="single" w:sz="4" w:space="0" w:color="3F3F3F"/>
            </w:tcBorders>
            <w:shd w:val="clear" w:color="000000" w:fill="F2F2F2"/>
            <w:noWrap/>
            <w:vAlign w:val="bottom"/>
          </w:tcPr>
          <w:p w14:paraId="3340C09C" w14:textId="627D2105" w:rsidR="008C54FE" w:rsidRPr="00826378" w:rsidRDefault="008C54FE" w:rsidP="00826378">
            <w:r w:rsidRPr="00826378">
              <w:t>sales</w:t>
            </w:r>
          </w:p>
        </w:tc>
        <w:tc>
          <w:tcPr>
            <w:tcW w:w="1260" w:type="dxa"/>
            <w:tcBorders>
              <w:top w:val="single" w:sz="4" w:space="0" w:color="3F3F3F"/>
              <w:left w:val="nil"/>
              <w:bottom w:val="single" w:sz="4" w:space="0" w:color="3F3F3F"/>
              <w:right w:val="single" w:sz="4" w:space="0" w:color="3F3F3F"/>
            </w:tcBorders>
            <w:shd w:val="clear" w:color="000000" w:fill="F2F2F2"/>
            <w:noWrap/>
            <w:vAlign w:val="bottom"/>
          </w:tcPr>
          <w:p w14:paraId="5629FF9B" w14:textId="7568A231" w:rsidR="008C54FE" w:rsidRPr="00826378" w:rsidRDefault="008C54FE" w:rsidP="00826378">
            <w:r w:rsidRPr="00826378">
              <w:t>sales2</w:t>
            </w:r>
          </w:p>
        </w:tc>
      </w:tr>
      <w:tr w:rsidR="008C54FE" w:rsidRPr="00826378" w14:paraId="3964D9EC"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3C2E154C" w14:textId="4A2328C9" w:rsidR="008C54FE" w:rsidRPr="00826378" w:rsidRDefault="008C54FE" w:rsidP="00826378">
            <w:r w:rsidRPr="00826378">
              <w:t>1</w:t>
            </w:r>
          </w:p>
        </w:tc>
        <w:tc>
          <w:tcPr>
            <w:tcW w:w="1350" w:type="dxa"/>
            <w:tcBorders>
              <w:top w:val="nil"/>
              <w:left w:val="nil"/>
              <w:bottom w:val="single" w:sz="4" w:space="0" w:color="3F3F3F"/>
              <w:right w:val="single" w:sz="4" w:space="0" w:color="3F3F3F"/>
            </w:tcBorders>
            <w:shd w:val="clear" w:color="000000" w:fill="F2F2F2"/>
            <w:noWrap/>
            <w:vAlign w:val="bottom"/>
          </w:tcPr>
          <w:p w14:paraId="4EF3C5F2" w14:textId="41E091F1" w:rsidR="008C54FE" w:rsidRPr="00826378" w:rsidRDefault="008C54FE" w:rsidP="00826378">
            <w:r w:rsidRPr="00826378">
              <w:t xml:space="preserve">     13,709 </w:t>
            </w:r>
          </w:p>
        </w:tc>
        <w:tc>
          <w:tcPr>
            <w:tcW w:w="1260" w:type="dxa"/>
            <w:tcBorders>
              <w:top w:val="nil"/>
              <w:left w:val="nil"/>
              <w:bottom w:val="single" w:sz="4" w:space="0" w:color="3F3F3F"/>
              <w:right w:val="single" w:sz="4" w:space="0" w:color="3F3F3F"/>
            </w:tcBorders>
            <w:shd w:val="clear" w:color="000000" w:fill="F2F2F2"/>
            <w:noWrap/>
            <w:vAlign w:val="bottom"/>
          </w:tcPr>
          <w:p w14:paraId="78FDBDBC" w14:textId="5F4BAC1B" w:rsidR="008C54FE" w:rsidRPr="00826378" w:rsidRDefault="008C54FE" w:rsidP="00826378">
            <w:r w:rsidRPr="00826378">
              <w:t xml:space="preserve">     15,277 </w:t>
            </w:r>
          </w:p>
        </w:tc>
      </w:tr>
      <w:tr w:rsidR="008C54FE" w:rsidRPr="00826378" w14:paraId="0B3D1F1E"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6D08F9B0" w14:textId="751674AD" w:rsidR="008C54FE" w:rsidRPr="00826378" w:rsidRDefault="008C54FE" w:rsidP="00826378">
            <w:r w:rsidRPr="00826378">
              <w:t>2</w:t>
            </w:r>
          </w:p>
        </w:tc>
        <w:tc>
          <w:tcPr>
            <w:tcW w:w="1350" w:type="dxa"/>
            <w:tcBorders>
              <w:top w:val="nil"/>
              <w:left w:val="nil"/>
              <w:bottom w:val="single" w:sz="4" w:space="0" w:color="3F3F3F"/>
              <w:right w:val="single" w:sz="4" w:space="0" w:color="3F3F3F"/>
            </w:tcBorders>
            <w:shd w:val="clear" w:color="000000" w:fill="F2F2F2"/>
            <w:noWrap/>
            <w:vAlign w:val="bottom"/>
          </w:tcPr>
          <w:p w14:paraId="0C5FD5AB" w14:textId="79870E20" w:rsidR="008C54FE" w:rsidRPr="00826378" w:rsidRDefault="008C54FE" w:rsidP="00826378">
            <w:r w:rsidRPr="00826378">
              <w:t xml:space="preserve">        5,646 </w:t>
            </w:r>
          </w:p>
        </w:tc>
        <w:tc>
          <w:tcPr>
            <w:tcW w:w="1260" w:type="dxa"/>
            <w:tcBorders>
              <w:top w:val="nil"/>
              <w:left w:val="nil"/>
              <w:bottom w:val="single" w:sz="4" w:space="0" w:color="3F3F3F"/>
              <w:right w:val="single" w:sz="4" w:space="0" w:color="3F3F3F"/>
            </w:tcBorders>
            <w:shd w:val="clear" w:color="000000" w:fill="F2F2F2"/>
            <w:noWrap/>
            <w:vAlign w:val="bottom"/>
          </w:tcPr>
          <w:p w14:paraId="5394B6FE" w14:textId="4D35D670" w:rsidR="008C54FE" w:rsidRPr="00826378" w:rsidRDefault="008C54FE" w:rsidP="00826378">
            <w:r w:rsidRPr="00826378">
              <w:t xml:space="preserve">        3,066 </w:t>
            </w:r>
          </w:p>
        </w:tc>
      </w:tr>
      <w:tr w:rsidR="008C54FE" w:rsidRPr="00826378" w14:paraId="186DDFA8"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42DF8A81" w14:textId="2570676C" w:rsidR="008C54FE" w:rsidRPr="00826378" w:rsidRDefault="008C54FE" w:rsidP="00826378">
            <w:r w:rsidRPr="00826378">
              <w:t>3</w:t>
            </w:r>
          </w:p>
        </w:tc>
        <w:tc>
          <w:tcPr>
            <w:tcW w:w="1350" w:type="dxa"/>
            <w:tcBorders>
              <w:top w:val="nil"/>
              <w:left w:val="nil"/>
              <w:bottom w:val="single" w:sz="4" w:space="0" w:color="3F3F3F"/>
              <w:right w:val="single" w:sz="4" w:space="0" w:color="3F3F3F"/>
            </w:tcBorders>
            <w:shd w:val="clear" w:color="000000" w:fill="F2F2F2"/>
            <w:noWrap/>
            <w:vAlign w:val="bottom"/>
          </w:tcPr>
          <w:p w14:paraId="14D15114" w14:textId="643C60D1" w:rsidR="008C54FE" w:rsidRPr="00826378" w:rsidRDefault="008C54FE" w:rsidP="00826378">
            <w:r w:rsidRPr="00826378">
              <w:t xml:space="preserve">        3,631 </w:t>
            </w:r>
          </w:p>
        </w:tc>
        <w:tc>
          <w:tcPr>
            <w:tcW w:w="1260" w:type="dxa"/>
            <w:tcBorders>
              <w:top w:val="nil"/>
              <w:left w:val="nil"/>
              <w:bottom w:val="single" w:sz="4" w:space="0" w:color="3F3F3F"/>
              <w:right w:val="single" w:sz="4" w:space="0" w:color="3F3F3F"/>
            </w:tcBorders>
            <w:shd w:val="clear" w:color="000000" w:fill="F2F2F2"/>
            <w:noWrap/>
            <w:vAlign w:val="bottom"/>
          </w:tcPr>
          <w:p w14:paraId="3D203A6B" w14:textId="7B5B0FCF" w:rsidR="008C54FE" w:rsidRPr="00826378" w:rsidRDefault="008C54FE" w:rsidP="00826378">
            <w:r w:rsidRPr="00826378">
              <w:t xml:space="preserve">        1,466 </w:t>
            </w:r>
          </w:p>
        </w:tc>
      </w:tr>
      <w:tr w:rsidR="008C54FE" w:rsidRPr="00826378" w14:paraId="0AC1EA99"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4A2A0021" w14:textId="6F7A68E4" w:rsidR="008C54FE" w:rsidRPr="00826378" w:rsidRDefault="008C54FE" w:rsidP="00826378">
            <w:r w:rsidRPr="00826378">
              <w:t>4</w:t>
            </w:r>
          </w:p>
        </w:tc>
        <w:tc>
          <w:tcPr>
            <w:tcW w:w="1350" w:type="dxa"/>
            <w:tcBorders>
              <w:top w:val="nil"/>
              <w:left w:val="nil"/>
              <w:bottom w:val="single" w:sz="4" w:space="0" w:color="3F3F3F"/>
              <w:right w:val="single" w:sz="4" w:space="0" w:color="3F3F3F"/>
            </w:tcBorders>
            <w:shd w:val="clear" w:color="000000" w:fill="F2F2F2"/>
            <w:noWrap/>
            <w:vAlign w:val="bottom"/>
          </w:tcPr>
          <w:p w14:paraId="4853D27F" w14:textId="4616D3DC" w:rsidR="008C54FE" w:rsidRPr="00826378" w:rsidRDefault="008C54FE" w:rsidP="00826378">
            <w:r w:rsidRPr="00826378">
              <w:t xml:space="preserve">        6,328 </w:t>
            </w:r>
          </w:p>
        </w:tc>
        <w:tc>
          <w:tcPr>
            <w:tcW w:w="1260" w:type="dxa"/>
            <w:tcBorders>
              <w:top w:val="nil"/>
              <w:left w:val="nil"/>
              <w:bottom w:val="single" w:sz="4" w:space="0" w:color="3F3F3F"/>
              <w:right w:val="single" w:sz="4" w:space="0" w:color="3F3F3F"/>
            </w:tcBorders>
            <w:shd w:val="clear" w:color="000000" w:fill="F2F2F2"/>
            <w:noWrap/>
            <w:vAlign w:val="bottom"/>
          </w:tcPr>
          <w:p w14:paraId="52BF2A2D" w14:textId="74CA8173" w:rsidR="008C54FE" w:rsidRPr="00826378" w:rsidRDefault="008C54FE" w:rsidP="00826378">
            <w:r w:rsidRPr="00826378">
              <w:t xml:space="preserve">        6,995 </w:t>
            </w:r>
          </w:p>
        </w:tc>
      </w:tr>
      <w:tr w:rsidR="008C54FE" w:rsidRPr="00826378" w14:paraId="70F8FDC5"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4C51B8C9" w14:textId="17D51383" w:rsidR="008C54FE" w:rsidRPr="00826378" w:rsidRDefault="008C54FE" w:rsidP="00826378">
            <w:r w:rsidRPr="00826378">
              <w:t>5</w:t>
            </w:r>
          </w:p>
        </w:tc>
        <w:tc>
          <w:tcPr>
            <w:tcW w:w="1350" w:type="dxa"/>
            <w:tcBorders>
              <w:top w:val="nil"/>
              <w:left w:val="nil"/>
              <w:bottom w:val="single" w:sz="4" w:space="0" w:color="3F3F3F"/>
              <w:right w:val="single" w:sz="4" w:space="0" w:color="3F3F3F"/>
            </w:tcBorders>
            <w:shd w:val="clear" w:color="000000" w:fill="F2F2F2"/>
            <w:noWrap/>
            <w:vAlign w:val="bottom"/>
          </w:tcPr>
          <w:p w14:paraId="762AE29D" w14:textId="645A5072" w:rsidR="008C54FE" w:rsidRPr="00826378" w:rsidRDefault="008C54FE" w:rsidP="00826378">
            <w:r w:rsidRPr="00826378">
              <w:t xml:space="preserve">        4,042 </w:t>
            </w:r>
          </w:p>
        </w:tc>
        <w:tc>
          <w:tcPr>
            <w:tcW w:w="1260" w:type="dxa"/>
            <w:tcBorders>
              <w:top w:val="nil"/>
              <w:left w:val="nil"/>
              <w:bottom w:val="single" w:sz="4" w:space="0" w:color="3F3F3F"/>
              <w:right w:val="single" w:sz="4" w:space="0" w:color="3F3F3F"/>
            </w:tcBorders>
            <w:shd w:val="clear" w:color="000000" w:fill="F2F2F2"/>
            <w:noWrap/>
            <w:vAlign w:val="bottom"/>
          </w:tcPr>
          <w:p w14:paraId="66449AF1" w14:textId="77CD06AB" w:rsidR="008C54FE" w:rsidRPr="00826378" w:rsidRDefault="008C54FE" w:rsidP="00826378">
            <w:r w:rsidRPr="00826378">
              <w:t xml:space="preserve">        3,126 </w:t>
            </w:r>
          </w:p>
        </w:tc>
      </w:tr>
      <w:tr w:rsidR="008C54FE" w:rsidRPr="00826378" w14:paraId="2763BD7D"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1B2C4FD3" w14:textId="0F85C57C" w:rsidR="008C54FE" w:rsidRPr="00826378" w:rsidRDefault="008C54FE" w:rsidP="00826378">
            <w:r w:rsidRPr="00826378">
              <w:t>6</w:t>
            </w:r>
          </w:p>
        </w:tc>
        <w:tc>
          <w:tcPr>
            <w:tcW w:w="1350" w:type="dxa"/>
            <w:tcBorders>
              <w:top w:val="nil"/>
              <w:left w:val="nil"/>
              <w:bottom w:val="single" w:sz="4" w:space="0" w:color="3F3F3F"/>
              <w:right w:val="single" w:sz="4" w:space="0" w:color="3F3F3F"/>
            </w:tcBorders>
            <w:shd w:val="clear" w:color="000000" w:fill="F2F2F2"/>
            <w:noWrap/>
            <w:vAlign w:val="bottom"/>
          </w:tcPr>
          <w:p w14:paraId="0DFF22CE" w14:textId="19F5E72A" w:rsidR="008C54FE" w:rsidRPr="00826378" w:rsidRDefault="008C54FE" w:rsidP="00826378">
            <w:r w:rsidRPr="00826378">
              <w:t xml:space="preserve">        1,061 </w:t>
            </w:r>
          </w:p>
        </w:tc>
        <w:tc>
          <w:tcPr>
            <w:tcW w:w="1260" w:type="dxa"/>
            <w:tcBorders>
              <w:top w:val="nil"/>
              <w:left w:val="nil"/>
              <w:bottom w:val="single" w:sz="4" w:space="0" w:color="3F3F3F"/>
              <w:right w:val="single" w:sz="4" w:space="0" w:color="3F3F3F"/>
            </w:tcBorders>
            <w:shd w:val="clear" w:color="000000" w:fill="F2F2F2"/>
            <w:noWrap/>
            <w:vAlign w:val="bottom"/>
          </w:tcPr>
          <w:p w14:paraId="0FE6E173" w14:textId="09B1E3D1" w:rsidR="008C54FE" w:rsidRPr="00826378" w:rsidRDefault="008C54FE" w:rsidP="00826378">
            <w:r w:rsidRPr="00826378">
              <w:t xml:space="preserve">     29,221 </w:t>
            </w:r>
          </w:p>
        </w:tc>
      </w:tr>
      <w:tr w:rsidR="008C54FE" w:rsidRPr="00826378" w14:paraId="182395A3"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38692D8A" w14:textId="087D8D30" w:rsidR="008C54FE" w:rsidRPr="00826378" w:rsidRDefault="008C54FE" w:rsidP="00826378">
            <w:r w:rsidRPr="00826378">
              <w:t>7</w:t>
            </w:r>
          </w:p>
        </w:tc>
        <w:tc>
          <w:tcPr>
            <w:tcW w:w="1350" w:type="dxa"/>
            <w:tcBorders>
              <w:top w:val="nil"/>
              <w:left w:val="nil"/>
              <w:bottom w:val="single" w:sz="4" w:space="0" w:color="3F3F3F"/>
              <w:right w:val="single" w:sz="4" w:space="0" w:color="3F3F3F"/>
            </w:tcBorders>
            <w:shd w:val="clear" w:color="000000" w:fill="F2F2F2"/>
            <w:noWrap/>
            <w:vAlign w:val="bottom"/>
          </w:tcPr>
          <w:p w14:paraId="3604EBC3" w14:textId="539E301F" w:rsidR="008C54FE" w:rsidRPr="00826378" w:rsidRDefault="008C54FE" w:rsidP="00826378">
            <w:r w:rsidRPr="00826378">
              <w:t xml:space="preserve">     15,115 </w:t>
            </w:r>
          </w:p>
        </w:tc>
        <w:tc>
          <w:tcPr>
            <w:tcW w:w="1260" w:type="dxa"/>
            <w:tcBorders>
              <w:top w:val="nil"/>
              <w:left w:val="nil"/>
              <w:bottom w:val="single" w:sz="4" w:space="0" w:color="3F3F3F"/>
              <w:right w:val="single" w:sz="4" w:space="0" w:color="3F3F3F"/>
            </w:tcBorders>
            <w:shd w:val="clear" w:color="000000" w:fill="F2F2F2"/>
            <w:noWrap/>
            <w:vAlign w:val="bottom"/>
          </w:tcPr>
          <w:p w14:paraId="75D56F81" w14:textId="76A8EC40" w:rsidR="008C54FE" w:rsidRPr="00826378" w:rsidRDefault="008C54FE" w:rsidP="00826378">
            <w:r w:rsidRPr="00826378">
              <w:t xml:space="preserve">     26,845 </w:t>
            </w:r>
          </w:p>
        </w:tc>
      </w:tr>
      <w:tr w:rsidR="008C54FE" w:rsidRPr="00826378" w14:paraId="756CB701"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283045BD" w14:textId="497C4F08" w:rsidR="008C54FE" w:rsidRPr="00826378" w:rsidRDefault="008C54FE" w:rsidP="00826378">
            <w:r w:rsidRPr="00826378">
              <w:t>8</w:t>
            </w:r>
          </w:p>
        </w:tc>
        <w:tc>
          <w:tcPr>
            <w:tcW w:w="1350" w:type="dxa"/>
            <w:tcBorders>
              <w:top w:val="nil"/>
              <w:left w:val="nil"/>
              <w:bottom w:val="single" w:sz="4" w:space="0" w:color="3F3F3F"/>
              <w:right w:val="single" w:sz="4" w:space="0" w:color="3F3F3F"/>
            </w:tcBorders>
            <w:shd w:val="clear" w:color="000000" w:fill="F2F2F2"/>
            <w:noWrap/>
            <w:vAlign w:val="bottom"/>
          </w:tcPr>
          <w:p w14:paraId="5EF02DFD" w14:textId="40F0C271" w:rsidR="008C54FE" w:rsidRPr="00826378" w:rsidRDefault="008C54FE" w:rsidP="00826378">
            <w:r w:rsidRPr="00826378">
              <w:t xml:space="preserve">           946 </w:t>
            </w:r>
          </w:p>
        </w:tc>
        <w:tc>
          <w:tcPr>
            <w:tcW w:w="1260" w:type="dxa"/>
            <w:tcBorders>
              <w:top w:val="nil"/>
              <w:left w:val="nil"/>
              <w:bottom w:val="single" w:sz="4" w:space="0" w:color="3F3F3F"/>
              <w:right w:val="single" w:sz="4" w:space="0" w:color="3F3F3F"/>
            </w:tcBorders>
            <w:shd w:val="clear" w:color="000000" w:fill="F2F2F2"/>
            <w:noWrap/>
            <w:vAlign w:val="bottom"/>
          </w:tcPr>
          <w:p w14:paraId="3F2123F1" w14:textId="6F604F66" w:rsidR="008C54FE" w:rsidRPr="00826378" w:rsidRDefault="008C54FE" w:rsidP="00826378">
            <w:r w:rsidRPr="00826378">
              <w:t xml:space="preserve">     14,521 </w:t>
            </w:r>
          </w:p>
        </w:tc>
      </w:tr>
      <w:tr w:rsidR="008C54FE" w:rsidRPr="00826378" w14:paraId="7F4013A9"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66B59520" w14:textId="5CD300E7" w:rsidR="008C54FE" w:rsidRPr="00826378" w:rsidRDefault="008C54FE" w:rsidP="00826378">
            <w:r w:rsidRPr="00826378">
              <w:t>9</w:t>
            </w:r>
          </w:p>
        </w:tc>
        <w:tc>
          <w:tcPr>
            <w:tcW w:w="1350" w:type="dxa"/>
            <w:tcBorders>
              <w:top w:val="nil"/>
              <w:left w:val="nil"/>
              <w:bottom w:val="single" w:sz="4" w:space="0" w:color="3F3F3F"/>
              <w:right w:val="single" w:sz="4" w:space="0" w:color="3F3F3F"/>
            </w:tcBorders>
            <w:shd w:val="clear" w:color="000000" w:fill="F2F2F2"/>
            <w:noWrap/>
            <w:vAlign w:val="bottom"/>
          </w:tcPr>
          <w:p w14:paraId="5F26DEE4" w14:textId="2D04E3EE" w:rsidR="008C54FE" w:rsidRPr="00826378" w:rsidRDefault="008C54FE" w:rsidP="00826378">
            <w:r w:rsidRPr="00826378">
              <w:t xml:space="preserve">    20,184 </w:t>
            </w:r>
          </w:p>
        </w:tc>
        <w:tc>
          <w:tcPr>
            <w:tcW w:w="1260" w:type="dxa"/>
            <w:tcBorders>
              <w:top w:val="nil"/>
              <w:left w:val="nil"/>
              <w:bottom w:val="single" w:sz="4" w:space="0" w:color="3F3F3F"/>
              <w:right w:val="single" w:sz="4" w:space="0" w:color="3F3F3F"/>
            </w:tcBorders>
            <w:shd w:val="clear" w:color="000000" w:fill="F2F2F2"/>
            <w:noWrap/>
            <w:vAlign w:val="bottom"/>
          </w:tcPr>
          <w:p w14:paraId="7141AABD" w14:textId="3007DBCA" w:rsidR="008C54FE" w:rsidRPr="00826378" w:rsidRDefault="008C54FE" w:rsidP="00826378">
            <w:r w:rsidRPr="00826378">
              <w:t xml:space="preserve">        3,373 </w:t>
            </w:r>
          </w:p>
        </w:tc>
      </w:tr>
      <w:tr w:rsidR="008C54FE" w:rsidRPr="00826378" w14:paraId="15AF8651"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583F361A" w14:textId="38878F5A" w:rsidR="008C54FE" w:rsidRPr="00826378" w:rsidRDefault="008C54FE" w:rsidP="00826378">
            <w:r w:rsidRPr="00826378">
              <w:t>10</w:t>
            </w:r>
          </w:p>
        </w:tc>
        <w:tc>
          <w:tcPr>
            <w:tcW w:w="1350" w:type="dxa"/>
            <w:tcBorders>
              <w:top w:val="nil"/>
              <w:left w:val="nil"/>
              <w:bottom w:val="single" w:sz="4" w:space="0" w:color="3F3F3F"/>
              <w:right w:val="single" w:sz="4" w:space="0" w:color="3F3F3F"/>
            </w:tcBorders>
            <w:shd w:val="clear" w:color="000000" w:fill="F2F2F2"/>
            <w:noWrap/>
            <w:vAlign w:val="bottom"/>
          </w:tcPr>
          <w:p w14:paraId="0C0B5918" w14:textId="439347A9" w:rsidR="008C54FE" w:rsidRPr="00826378" w:rsidRDefault="008C54FE" w:rsidP="00826378">
            <w:r w:rsidRPr="00826378">
              <w:t xml:space="preserve">           627 </w:t>
            </w:r>
          </w:p>
        </w:tc>
        <w:tc>
          <w:tcPr>
            <w:tcW w:w="1260" w:type="dxa"/>
            <w:tcBorders>
              <w:top w:val="nil"/>
              <w:left w:val="nil"/>
              <w:bottom w:val="single" w:sz="4" w:space="0" w:color="3F3F3F"/>
              <w:right w:val="single" w:sz="4" w:space="0" w:color="3F3F3F"/>
            </w:tcBorders>
            <w:shd w:val="clear" w:color="000000" w:fill="F2F2F2"/>
            <w:noWrap/>
            <w:vAlign w:val="bottom"/>
          </w:tcPr>
          <w:p w14:paraId="2A65926F" w14:textId="043101AE" w:rsidR="008C54FE" w:rsidRPr="00826378" w:rsidRDefault="008C54FE" w:rsidP="00826378">
            <w:r w:rsidRPr="00826378">
              <w:t xml:space="preserve">     19,594 </w:t>
            </w:r>
          </w:p>
        </w:tc>
      </w:tr>
      <w:tr w:rsidR="008C54FE" w:rsidRPr="00826378" w14:paraId="4B1D6BB9"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09C08AAD" w14:textId="671A172C" w:rsidR="008C54FE" w:rsidRPr="00826378" w:rsidRDefault="008C54FE" w:rsidP="00826378">
            <w:r w:rsidRPr="00826378">
              <w:t>11</w:t>
            </w:r>
          </w:p>
        </w:tc>
        <w:tc>
          <w:tcPr>
            <w:tcW w:w="1350" w:type="dxa"/>
            <w:tcBorders>
              <w:top w:val="nil"/>
              <w:left w:val="nil"/>
              <w:bottom w:val="single" w:sz="4" w:space="0" w:color="3F3F3F"/>
              <w:right w:val="single" w:sz="4" w:space="0" w:color="3F3F3F"/>
            </w:tcBorders>
            <w:shd w:val="clear" w:color="000000" w:fill="F2F2F2"/>
            <w:noWrap/>
            <w:vAlign w:val="bottom"/>
          </w:tcPr>
          <w:p w14:paraId="3A94B9A2" w14:textId="6EF7DE34" w:rsidR="008C54FE" w:rsidRPr="00826378" w:rsidRDefault="008C54FE" w:rsidP="00826378">
            <w:r w:rsidRPr="00826378">
              <w:t xml:space="preserve">     13,048 </w:t>
            </w:r>
          </w:p>
        </w:tc>
        <w:tc>
          <w:tcPr>
            <w:tcW w:w="1260" w:type="dxa"/>
            <w:tcBorders>
              <w:top w:val="nil"/>
              <w:left w:val="nil"/>
              <w:bottom w:val="single" w:sz="4" w:space="0" w:color="3F3F3F"/>
              <w:right w:val="single" w:sz="4" w:space="0" w:color="3F3F3F"/>
            </w:tcBorders>
            <w:shd w:val="clear" w:color="000000" w:fill="F2F2F2"/>
            <w:noWrap/>
            <w:vAlign w:val="bottom"/>
          </w:tcPr>
          <w:p w14:paraId="76A24AD3" w14:textId="36146E52" w:rsidR="008C54FE" w:rsidRPr="00826378" w:rsidRDefault="008C54FE" w:rsidP="00826378">
            <w:r w:rsidRPr="00826378">
              <w:t xml:space="preserve">        1,891 </w:t>
            </w:r>
          </w:p>
        </w:tc>
      </w:tr>
      <w:tr w:rsidR="008C54FE" w:rsidRPr="00826378" w14:paraId="1941B0A4" w14:textId="77777777" w:rsidTr="008C54FE">
        <w:trPr>
          <w:trHeight w:val="300"/>
          <w:jc w:val="center"/>
        </w:trPr>
        <w:tc>
          <w:tcPr>
            <w:tcW w:w="1255" w:type="dxa"/>
            <w:tcBorders>
              <w:top w:val="nil"/>
              <w:left w:val="single" w:sz="4" w:space="0" w:color="3F3F3F"/>
              <w:bottom w:val="single" w:sz="4" w:space="0" w:color="3F3F3F"/>
              <w:right w:val="single" w:sz="4" w:space="0" w:color="3F3F3F"/>
            </w:tcBorders>
            <w:shd w:val="clear" w:color="000000" w:fill="F2F2F2"/>
            <w:noWrap/>
            <w:vAlign w:val="bottom"/>
          </w:tcPr>
          <w:p w14:paraId="42BA87C7" w14:textId="48D91C53" w:rsidR="008C54FE" w:rsidRPr="00826378" w:rsidRDefault="008C54FE" w:rsidP="00826378">
            <w:r w:rsidRPr="00826378">
              <w:t>12</w:t>
            </w:r>
          </w:p>
        </w:tc>
        <w:tc>
          <w:tcPr>
            <w:tcW w:w="1350" w:type="dxa"/>
            <w:tcBorders>
              <w:top w:val="nil"/>
              <w:left w:val="nil"/>
              <w:bottom w:val="single" w:sz="4" w:space="0" w:color="3F3F3F"/>
              <w:right w:val="single" w:sz="4" w:space="0" w:color="3F3F3F"/>
            </w:tcBorders>
            <w:shd w:val="clear" w:color="000000" w:fill="F2F2F2"/>
            <w:noWrap/>
            <w:vAlign w:val="bottom"/>
          </w:tcPr>
          <w:p w14:paraId="08F7A288" w14:textId="4C208281" w:rsidR="008C54FE" w:rsidRPr="00826378" w:rsidRDefault="008C54FE" w:rsidP="00826378">
            <w:r w:rsidRPr="00826378">
              <w:t xml:space="preserve">     22,866 </w:t>
            </w:r>
          </w:p>
        </w:tc>
        <w:tc>
          <w:tcPr>
            <w:tcW w:w="1260" w:type="dxa"/>
            <w:tcBorders>
              <w:top w:val="nil"/>
              <w:left w:val="nil"/>
              <w:bottom w:val="single" w:sz="4" w:space="0" w:color="3F3F3F"/>
              <w:right w:val="single" w:sz="4" w:space="0" w:color="3F3F3F"/>
            </w:tcBorders>
            <w:shd w:val="clear" w:color="000000" w:fill="F2F2F2"/>
            <w:noWrap/>
            <w:vAlign w:val="bottom"/>
          </w:tcPr>
          <w:p w14:paraId="1F22E897" w14:textId="163B6D5A" w:rsidR="008C54FE" w:rsidRPr="00826378" w:rsidRDefault="008C54FE" w:rsidP="00826378">
            <w:r w:rsidRPr="00826378">
              <w:t xml:space="preserve">     13,361 </w:t>
            </w:r>
          </w:p>
        </w:tc>
      </w:tr>
    </w:tbl>
    <w:p w14:paraId="667CC94F" w14:textId="2876B3FB" w:rsidR="008C54FE" w:rsidRPr="00826378" w:rsidRDefault="008C54FE" w:rsidP="00826378">
      <w:r w:rsidRPr="00826378">
        <w:t>Figure 10.</w:t>
      </w:r>
      <w:r w:rsidR="008D2D9C" w:rsidRPr="00826378">
        <w:t>10</w:t>
      </w:r>
      <w:r w:rsidRPr="00826378">
        <w:t xml:space="preserve"> – Dataset created with random numbers.</w:t>
      </w:r>
    </w:p>
    <w:p w14:paraId="39C16C89" w14:textId="7AD9B880" w:rsidR="008C54FE" w:rsidRPr="00826378" w:rsidRDefault="008C54FE" w:rsidP="00826378">
      <w:r w:rsidRPr="00826378">
        <w:lastRenderedPageBreak/>
        <w:t xml:space="preserve">To create a line plot, use the geometry function </w:t>
      </w:r>
      <w:proofErr w:type="spellStart"/>
      <w:r w:rsidRPr="00826378">
        <w:t>geom_</w:t>
      </w:r>
      <w:proofErr w:type="gramStart"/>
      <w:r w:rsidRPr="00826378">
        <w:t>line</w:t>
      </w:r>
      <w:proofErr w:type="spellEnd"/>
      <w:r w:rsidRPr="00826378">
        <w:t>(</w:t>
      </w:r>
      <w:proofErr w:type="gramEnd"/>
      <w:r w:rsidRPr="00826378">
        <w:t>)</w:t>
      </w:r>
      <w:r w:rsidR="007A27A1" w:rsidRPr="00826378">
        <w:t xml:space="preserve">, adding to the aesthetics the x, y, and also </w:t>
      </w:r>
      <w:proofErr w:type="spellStart"/>
      <w:r w:rsidR="007A27A1" w:rsidRPr="00826378">
        <w:t>a</w:t>
      </w:r>
      <w:proofErr w:type="spellEnd"/>
      <w:r w:rsidR="007A27A1" w:rsidRPr="00826378">
        <w:t xml:space="preserve"> </w:t>
      </w:r>
      <w:r w:rsidR="008D2D9C" w:rsidRPr="00826378">
        <w:t>argument</w:t>
      </w:r>
      <w:r w:rsidR="007A27A1" w:rsidRPr="00826378">
        <w:t xml:space="preserve"> called group=1, that is needed to group the sales numbers together, as a single group, so the library knows which points to connect. The complement is size, color and the title.</w:t>
      </w:r>
    </w:p>
    <w:p w14:paraId="6886E853" w14:textId="77777777" w:rsidR="007A27A1" w:rsidRPr="00826378" w:rsidRDefault="007A27A1" w:rsidP="00826378">
      <w:r w:rsidRPr="00826378">
        <w:t># Simple Line plot</w:t>
      </w:r>
    </w:p>
    <w:p w14:paraId="1A8BAA1F" w14:textId="77777777" w:rsidR="007A27A1" w:rsidRPr="00826378" w:rsidRDefault="007A27A1" w:rsidP="00826378">
      <w:proofErr w:type="spellStart"/>
      <w:r w:rsidRPr="00826378">
        <w:t>ggplot</w:t>
      </w:r>
      <w:proofErr w:type="spellEnd"/>
      <w:r w:rsidRPr="00826378">
        <w:t xml:space="preserve">(sales) + </w:t>
      </w:r>
    </w:p>
    <w:p w14:paraId="7B0A254D" w14:textId="77777777" w:rsidR="007A27A1" w:rsidRPr="00826378" w:rsidRDefault="007A27A1" w:rsidP="00826378">
      <w:r w:rsidRPr="00826378">
        <w:t xml:space="preserve">  </w:t>
      </w:r>
      <w:proofErr w:type="spellStart"/>
      <w:r w:rsidRPr="00826378">
        <w:t>geom_</w:t>
      </w:r>
      <w:proofErr w:type="gramStart"/>
      <w:r w:rsidRPr="00826378">
        <w:t>line</w:t>
      </w:r>
      <w:proofErr w:type="spellEnd"/>
      <w:r w:rsidRPr="00826378">
        <w:t xml:space="preserve">( </w:t>
      </w:r>
      <w:proofErr w:type="spellStart"/>
      <w:r w:rsidRPr="00826378">
        <w:t>aes</w:t>
      </w:r>
      <w:proofErr w:type="spellEnd"/>
      <w:proofErr w:type="gramEnd"/>
      <w:r w:rsidRPr="00826378">
        <w:t>(x=month, y= sales, group=1),</w:t>
      </w:r>
    </w:p>
    <w:p w14:paraId="4F45E419" w14:textId="09D7D7CF" w:rsidR="007A27A1" w:rsidRPr="00826378" w:rsidRDefault="007A27A1" w:rsidP="00826378">
      <w:r w:rsidRPr="00826378">
        <w:t xml:space="preserve">             size=1, color</w:t>
      </w:r>
      <w:proofErr w:type="gramStart"/>
      <w:r w:rsidRPr="00826378">
        <w:t>=</w:t>
      </w:r>
      <w:r w:rsidR="002E0E15" w:rsidRPr="00826378">
        <w:t>“</w:t>
      </w:r>
      <w:proofErr w:type="spellStart"/>
      <w:proofErr w:type="gramEnd"/>
      <w:r w:rsidRPr="00826378">
        <w:t>darkgreen</w:t>
      </w:r>
      <w:proofErr w:type="spellEnd"/>
      <w:r w:rsidR="002E0E15" w:rsidRPr="00826378">
        <w:t>”</w:t>
      </w:r>
      <w:r w:rsidRPr="00826378">
        <w:t>) +</w:t>
      </w:r>
    </w:p>
    <w:p w14:paraId="0525ED94" w14:textId="2BFBBECB" w:rsidR="00626B71" w:rsidRPr="00826378" w:rsidRDefault="007A27A1" w:rsidP="00826378">
      <w:r w:rsidRPr="00826378">
        <w:t xml:space="preserve">  </w:t>
      </w:r>
      <w:proofErr w:type="spellStart"/>
      <w:proofErr w:type="gramStart"/>
      <w:r w:rsidRPr="00826378">
        <w:t>ggtitle</w:t>
      </w:r>
      <w:proofErr w:type="spellEnd"/>
      <w:r w:rsidRPr="00826378">
        <w:t>(</w:t>
      </w:r>
      <w:proofErr w:type="gramEnd"/>
      <w:r w:rsidR="002E0E15" w:rsidRPr="00826378">
        <w:t>“</w:t>
      </w:r>
      <w:r w:rsidRPr="00826378">
        <w:t>Car sales throughout the months</w:t>
      </w:r>
      <w:r w:rsidR="002E0E15" w:rsidRPr="00826378">
        <w:t>”</w:t>
      </w:r>
      <w:r w:rsidRPr="00826378">
        <w:t>)</w:t>
      </w:r>
    </w:p>
    <w:p w14:paraId="0FC83DB0" w14:textId="0C93A811" w:rsidR="00647165" w:rsidRPr="00826378" w:rsidRDefault="002E0E15" w:rsidP="00826378">
      <w:r w:rsidRPr="00826378">
        <w:t>The code displays this graphic shown subsequently.</w:t>
      </w:r>
    </w:p>
    <w:p w14:paraId="063CD014" w14:textId="2FA8FE73" w:rsidR="002E0E15" w:rsidRPr="00826378" w:rsidRDefault="002E0E15" w:rsidP="00826378"/>
    <w:p w14:paraId="620DB0DE" w14:textId="49A1440B" w:rsidR="002E0E15" w:rsidRPr="00826378" w:rsidRDefault="002E0E15" w:rsidP="00826378">
      <w:r w:rsidRPr="00826378">
        <w:t>Figure 10.1</w:t>
      </w:r>
      <w:r w:rsidR="00A72F56" w:rsidRPr="00826378">
        <w:t>1</w:t>
      </w:r>
      <w:r w:rsidRPr="00826378">
        <w:t xml:space="preserve"> – A simple line plot.</w:t>
      </w:r>
    </w:p>
    <w:p w14:paraId="503FA9F2" w14:textId="35C40747" w:rsidR="002E0E15" w:rsidRPr="00826378" w:rsidRDefault="002E0E15" w:rsidP="00826378">
      <w:r w:rsidRPr="00826378">
        <w:t xml:space="preserve">There will be times when we need to plot multiple lines in the same figure, for comparison. Imagine that there are sales numbers from two years in our dataset. In this case, we can use a similar code, just adding another </w:t>
      </w:r>
      <w:proofErr w:type="spellStart"/>
      <w:r w:rsidRPr="00826378">
        <w:t>geom_</w:t>
      </w:r>
      <w:proofErr w:type="gramStart"/>
      <w:r w:rsidRPr="00826378">
        <w:t>line</w:t>
      </w:r>
      <w:proofErr w:type="spellEnd"/>
      <w:r w:rsidRPr="00826378">
        <w:t>(</w:t>
      </w:r>
      <w:proofErr w:type="gramEnd"/>
      <w:r w:rsidRPr="00826378">
        <w:t>) for the new variable to be added.</w:t>
      </w:r>
    </w:p>
    <w:p w14:paraId="371E2417" w14:textId="77777777" w:rsidR="00C804DD" w:rsidRPr="00826378" w:rsidRDefault="00C804DD" w:rsidP="00826378">
      <w:r w:rsidRPr="00826378">
        <w:t># Line plot with two variables</w:t>
      </w:r>
    </w:p>
    <w:p w14:paraId="1A5B4A05" w14:textId="77777777" w:rsidR="00C804DD" w:rsidRPr="00826378" w:rsidRDefault="00C804DD" w:rsidP="00826378">
      <w:proofErr w:type="spellStart"/>
      <w:r w:rsidRPr="00826378">
        <w:t>ggplot</w:t>
      </w:r>
      <w:proofErr w:type="spellEnd"/>
      <w:r w:rsidRPr="00826378">
        <w:t xml:space="preserve">(sales) + </w:t>
      </w:r>
    </w:p>
    <w:p w14:paraId="3B33561E" w14:textId="31E1815B" w:rsidR="00C804DD" w:rsidRPr="00826378" w:rsidRDefault="00C804DD" w:rsidP="00826378">
      <w:r w:rsidRPr="00826378">
        <w:t xml:space="preserve">  </w:t>
      </w:r>
      <w:proofErr w:type="spellStart"/>
      <w:r w:rsidRPr="00826378">
        <w:t>geom_</w:t>
      </w:r>
      <w:proofErr w:type="gramStart"/>
      <w:r w:rsidRPr="00826378">
        <w:t>line</w:t>
      </w:r>
      <w:proofErr w:type="spellEnd"/>
      <w:r w:rsidRPr="00826378">
        <w:t xml:space="preserve">( </w:t>
      </w:r>
      <w:proofErr w:type="spellStart"/>
      <w:r w:rsidRPr="00826378">
        <w:t>aes</w:t>
      </w:r>
      <w:proofErr w:type="spellEnd"/>
      <w:proofErr w:type="gramEnd"/>
      <w:r w:rsidRPr="00826378">
        <w:t>(x=month, y= sales, group=1, color=“sales year 1”),</w:t>
      </w:r>
    </w:p>
    <w:p w14:paraId="3B7B8E7F" w14:textId="77777777" w:rsidR="00C804DD" w:rsidRPr="00826378" w:rsidRDefault="00C804DD" w:rsidP="00826378">
      <w:r w:rsidRPr="00826378">
        <w:t xml:space="preserve">             size=1, </w:t>
      </w:r>
      <w:proofErr w:type="spellStart"/>
      <w:r w:rsidRPr="00826378">
        <w:t>linetype</w:t>
      </w:r>
      <w:proofErr w:type="spellEnd"/>
      <w:r w:rsidRPr="00826378">
        <w:t>=2) +</w:t>
      </w:r>
    </w:p>
    <w:p w14:paraId="0E167090" w14:textId="64118567" w:rsidR="00C804DD" w:rsidRPr="00826378" w:rsidRDefault="00C804DD" w:rsidP="00826378">
      <w:r w:rsidRPr="00826378">
        <w:t xml:space="preserve">  </w:t>
      </w:r>
      <w:proofErr w:type="spellStart"/>
      <w:r w:rsidRPr="00826378">
        <w:t>geom_</w:t>
      </w:r>
      <w:proofErr w:type="gramStart"/>
      <w:r w:rsidRPr="00826378">
        <w:t>line</w:t>
      </w:r>
      <w:proofErr w:type="spellEnd"/>
      <w:r w:rsidRPr="00826378">
        <w:t xml:space="preserve">( </w:t>
      </w:r>
      <w:proofErr w:type="spellStart"/>
      <w:r w:rsidRPr="00826378">
        <w:t>aes</w:t>
      </w:r>
      <w:proofErr w:type="spellEnd"/>
      <w:proofErr w:type="gramEnd"/>
      <w:r w:rsidRPr="00826378">
        <w:t>(x=month, y= sales2, group=1, color=“sales year 2”),</w:t>
      </w:r>
    </w:p>
    <w:p w14:paraId="0DE8F04C" w14:textId="77777777" w:rsidR="00C804DD" w:rsidRPr="00826378" w:rsidRDefault="00C804DD" w:rsidP="00826378">
      <w:r w:rsidRPr="00826378">
        <w:t xml:space="preserve">             size=1, </w:t>
      </w:r>
      <w:proofErr w:type="spellStart"/>
      <w:r w:rsidRPr="00826378">
        <w:t>linetype</w:t>
      </w:r>
      <w:proofErr w:type="spellEnd"/>
      <w:r w:rsidRPr="00826378">
        <w:t>=1) +</w:t>
      </w:r>
    </w:p>
    <w:p w14:paraId="3C580A22" w14:textId="0E208954" w:rsidR="002E0E15" w:rsidRPr="00826378" w:rsidRDefault="00C804DD" w:rsidP="00826378">
      <w:r w:rsidRPr="00826378">
        <w:t xml:space="preserve">  </w:t>
      </w:r>
      <w:proofErr w:type="spellStart"/>
      <w:proofErr w:type="gramStart"/>
      <w:r w:rsidRPr="00826378">
        <w:t>ggtitle</w:t>
      </w:r>
      <w:proofErr w:type="spellEnd"/>
      <w:r w:rsidRPr="00826378">
        <w:t>(</w:t>
      </w:r>
      <w:proofErr w:type="gramEnd"/>
      <w:r w:rsidRPr="00826378">
        <w:t>“Car sales throughout the months - Two year comparison”)</w:t>
      </w:r>
    </w:p>
    <w:p w14:paraId="02A371B3" w14:textId="34A09F73" w:rsidR="00647165" w:rsidRPr="00826378" w:rsidRDefault="00C804DD" w:rsidP="00826378">
      <w:r w:rsidRPr="00826378">
        <w:t xml:space="preserve">One observation: the color </w:t>
      </w:r>
      <w:r w:rsidR="008D2D9C" w:rsidRPr="00826378">
        <w:t>argument</w:t>
      </w:r>
      <w:r w:rsidRPr="00826378">
        <w:t xml:space="preserve"> was placed within the </w:t>
      </w:r>
      <w:proofErr w:type="spellStart"/>
      <w:proofErr w:type="gramStart"/>
      <w:r w:rsidRPr="00826378">
        <w:t>aes</w:t>
      </w:r>
      <w:proofErr w:type="spellEnd"/>
      <w:r w:rsidRPr="00826378">
        <w:t>(</w:t>
      </w:r>
      <w:proofErr w:type="gramEnd"/>
      <w:r w:rsidRPr="00826378">
        <w:t>) function and we provided the name for the legend. The code will show the</w:t>
      </w:r>
      <w:r w:rsidR="00A72F56" w:rsidRPr="00826378">
        <w:t xml:space="preserve"> next</w:t>
      </w:r>
      <w:r w:rsidRPr="00826378">
        <w:t xml:space="preserve"> graphic on </w:t>
      </w:r>
      <w:proofErr w:type="gramStart"/>
      <w:r w:rsidRPr="00826378">
        <w:t>the Figure</w:t>
      </w:r>
      <w:proofErr w:type="gramEnd"/>
      <w:r w:rsidRPr="00826378">
        <w:t xml:space="preserve"> 10.1</w:t>
      </w:r>
      <w:r w:rsidR="00A72F56" w:rsidRPr="00826378">
        <w:t>2.</w:t>
      </w:r>
    </w:p>
    <w:p w14:paraId="04C1B960" w14:textId="77777777" w:rsidR="00C804DD" w:rsidRPr="00826378" w:rsidRDefault="00C804DD" w:rsidP="00826378"/>
    <w:p w14:paraId="54D1311A" w14:textId="01364538" w:rsidR="002E0E15" w:rsidRPr="00826378" w:rsidRDefault="002E0E15" w:rsidP="00826378"/>
    <w:p w14:paraId="3A697686" w14:textId="73E3E040" w:rsidR="00C804DD" w:rsidRPr="00826378" w:rsidRDefault="00C804DD" w:rsidP="00826378">
      <w:r w:rsidRPr="00826378">
        <w:t>Figure 10.1</w:t>
      </w:r>
      <w:r w:rsidR="00A72F56" w:rsidRPr="00826378">
        <w:t>2</w:t>
      </w:r>
      <w:r w:rsidRPr="00826378">
        <w:t xml:space="preserve"> – Line plot of two series.</w:t>
      </w:r>
    </w:p>
    <w:p w14:paraId="13B2ED8F" w14:textId="357F87D1" w:rsidR="00C804DD" w:rsidRPr="00826378" w:rsidRDefault="00CF4FC9" w:rsidP="00826378">
      <w:r w:rsidRPr="00826378">
        <w:t>The graphics from ggplot2 are very elegant. And there are more cool features to be presented. Let’s move on.</w:t>
      </w:r>
    </w:p>
    <w:p w14:paraId="45344A48" w14:textId="021C92CB" w:rsidR="00CF4FC9" w:rsidRPr="00826378" w:rsidRDefault="00CF4FC9" w:rsidP="00826378">
      <w:r w:rsidRPr="00826378">
        <w:t>Smooth geometry</w:t>
      </w:r>
    </w:p>
    <w:p w14:paraId="1D383237" w14:textId="602F1BE2" w:rsidR="00CF4FC9" w:rsidRPr="00826378" w:rsidRDefault="009A2DFF" w:rsidP="00826378">
      <w:r w:rsidRPr="00826378">
        <w:t xml:space="preserve">The </w:t>
      </w:r>
      <w:proofErr w:type="spellStart"/>
      <w:r w:rsidRPr="00826378">
        <w:t>geom_</w:t>
      </w:r>
      <w:proofErr w:type="gramStart"/>
      <w:r w:rsidRPr="00826378">
        <w:t>smooth</w:t>
      </w:r>
      <w:proofErr w:type="spellEnd"/>
      <w:r w:rsidRPr="00826378">
        <w:t>(</w:t>
      </w:r>
      <w:proofErr w:type="gramEnd"/>
      <w:r w:rsidRPr="00826378">
        <w:t>) function</w:t>
      </w:r>
      <w:r w:rsidR="00A419F0" w:rsidRPr="00826378">
        <w:t xml:space="preserve">, as per the documentation, </w:t>
      </w:r>
      <w:r w:rsidR="000B5D55" w:rsidRPr="00826378">
        <w:t xml:space="preserve">calculates a smoothed line that </w:t>
      </w:r>
      <w:r w:rsidR="00A419F0" w:rsidRPr="00826378">
        <w:t xml:space="preserve">helps us to see trends in the points, using </w:t>
      </w:r>
      <w:r w:rsidR="004F42A3" w:rsidRPr="00826378">
        <w:t xml:space="preserve">methods like </w:t>
      </w:r>
      <w:r w:rsidR="00A419F0" w:rsidRPr="00826378">
        <w:t>linear regression</w:t>
      </w:r>
      <w:r w:rsidR="004F42A3" w:rsidRPr="00826378">
        <w:t>, general linear model, polynomial regression and others</w:t>
      </w:r>
      <w:r w:rsidR="00A419F0" w:rsidRPr="00826378">
        <w:t xml:space="preserve">, to create the </w:t>
      </w:r>
      <w:r w:rsidR="004F42A3" w:rsidRPr="00826378">
        <w:t xml:space="preserve">trend </w:t>
      </w:r>
      <w:r w:rsidR="00A419F0" w:rsidRPr="00826378">
        <w:t>line</w:t>
      </w:r>
      <w:r w:rsidR="004F42A3" w:rsidRPr="00826378">
        <w:t xml:space="preserve"> that helps in the graphic interpretation</w:t>
      </w:r>
      <w:r w:rsidR="00A419F0" w:rsidRPr="00826378">
        <w:t>.</w:t>
      </w:r>
    </w:p>
    <w:p w14:paraId="50EAD2F5" w14:textId="12C54F3D" w:rsidR="004F42A3" w:rsidRPr="00826378" w:rsidRDefault="004F42A3" w:rsidP="00826378">
      <w:r w:rsidRPr="00826378">
        <w:lastRenderedPageBreak/>
        <w:t xml:space="preserve">The use is </w:t>
      </w:r>
      <w:proofErr w:type="gramStart"/>
      <w:r w:rsidRPr="00826378">
        <w:t>similar to</w:t>
      </w:r>
      <w:proofErr w:type="gramEnd"/>
      <w:r w:rsidRPr="00826378">
        <w:t xml:space="preserve"> other geometries. In this case, we will plot a smooth line on top of a scatterplot of the effect of horsepower over miles per gallon. Observe that we add the </w:t>
      </w:r>
      <w:proofErr w:type="spellStart"/>
      <w:r w:rsidR="00A50B4D" w:rsidRPr="00826378">
        <w:t>geom_</w:t>
      </w:r>
      <w:proofErr w:type="gramStart"/>
      <w:r w:rsidR="00A50B4D" w:rsidRPr="00826378">
        <w:t>point</w:t>
      </w:r>
      <w:proofErr w:type="spellEnd"/>
      <w:r w:rsidR="00A50B4D" w:rsidRPr="00826378">
        <w:t>(</w:t>
      </w:r>
      <w:proofErr w:type="gramEnd"/>
      <w:r w:rsidR="00A50B4D" w:rsidRPr="00826378">
        <w:t xml:space="preserve">) first and then the </w:t>
      </w:r>
      <w:proofErr w:type="spellStart"/>
      <w:r w:rsidR="00A50B4D" w:rsidRPr="00826378">
        <w:t>geom_smooth</w:t>
      </w:r>
      <w:proofErr w:type="spellEnd"/>
      <w:r w:rsidR="00A50B4D" w:rsidRPr="00826378">
        <w:t xml:space="preserve">(), inputting the same x and y axes to the function. By default, the method used is a polynomial function (“loess”), but there </w:t>
      </w:r>
      <w:proofErr w:type="gramStart"/>
      <w:r w:rsidR="00A50B4D" w:rsidRPr="00826378">
        <w:t>are</w:t>
      </w:r>
      <w:proofErr w:type="gramEnd"/>
      <w:r w:rsidR="00A50B4D" w:rsidRPr="00826378">
        <w:t xml:space="preserve"> linear regression (“</w:t>
      </w:r>
      <w:proofErr w:type="spellStart"/>
      <w:r w:rsidR="00A50B4D" w:rsidRPr="00826378">
        <w:t>lm</w:t>
      </w:r>
      <w:proofErr w:type="spellEnd"/>
      <w:r w:rsidR="00A50B4D" w:rsidRPr="00826378">
        <w:t>”), generalized additive models (“gam”), robust linear models (“</w:t>
      </w:r>
      <w:proofErr w:type="spellStart"/>
      <w:r w:rsidR="00A50B4D" w:rsidRPr="00826378">
        <w:t>rlm</w:t>
      </w:r>
      <w:proofErr w:type="spellEnd"/>
      <w:r w:rsidR="00A50B4D" w:rsidRPr="00826378">
        <w:t>”) and generalized linear model (“</w:t>
      </w:r>
      <w:proofErr w:type="spellStart"/>
      <w:r w:rsidR="00A50B4D" w:rsidRPr="00826378">
        <w:t>glm</w:t>
      </w:r>
      <w:proofErr w:type="spellEnd"/>
      <w:r w:rsidR="00A50B4D" w:rsidRPr="00826378">
        <w:t>”).</w:t>
      </w:r>
    </w:p>
    <w:p w14:paraId="211FA3E7" w14:textId="3C3AD627" w:rsidR="004F42A3" w:rsidRPr="00826378" w:rsidRDefault="004F42A3" w:rsidP="00826378">
      <w:r w:rsidRPr="00826378">
        <w:t># Smooth line geometry</w:t>
      </w:r>
    </w:p>
    <w:p w14:paraId="55DFA278" w14:textId="77777777" w:rsidR="004F42A3" w:rsidRPr="00826378" w:rsidRDefault="004F42A3" w:rsidP="00826378">
      <w:proofErr w:type="spellStart"/>
      <w:r w:rsidRPr="00826378">
        <w:t>ggplot</w:t>
      </w:r>
      <w:proofErr w:type="spellEnd"/>
      <w:r w:rsidRPr="00826378">
        <w:t>(</w:t>
      </w:r>
      <w:proofErr w:type="spellStart"/>
      <w:r w:rsidRPr="00826378">
        <w:t>df</w:t>
      </w:r>
      <w:proofErr w:type="spellEnd"/>
      <w:r w:rsidRPr="00826378">
        <w:t xml:space="preserve">) + </w:t>
      </w:r>
    </w:p>
    <w:p w14:paraId="7F68AF5B" w14:textId="77777777" w:rsidR="004F42A3" w:rsidRPr="00826378" w:rsidRDefault="004F42A3" w:rsidP="00826378">
      <w:r w:rsidRPr="00826378">
        <w:t xml:space="preserve">  </w:t>
      </w:r>
      <w:proofErr w:type="spellStart"/>
      <w:r w:rsidRPr="00826378">
        <w:t>geom_</w:t>
      </w:r>
      <w:proofErr w:type="gramStart"/>
      <w:r w:rsidRPr="00826378">
        <w:t>point</w:t>
      </w:r>
      <w:proofErr w:type="spellEnd"/>
      <w:r w:rsidRPr="00826378">
        <w:t xml:space="preserve">( </w:t>
      </w:r>
      <w:proofErr w:type="spellStart"/>
      <w:r w:rsidRPr="00826378">
        <w:t>aes</w:t>
      </w:r>
      <w:proofErr w:type="spellEnd"/>
      <w:proofErr w:type="gramEnd"/>
      <w:r w:rsidRPr="00826378">
        <w:t xml:space="preserve">(x= hp, y= mpg, color= factor(vs)) ) + </w:t>
      </w:r>
    </w:p>
    <w:p w14:paraId="382896AB" w14:textId="6E1C271F" w:rsidR="004F42A3" w:rsidRPr="00826378" w:rsidRDefault="004F42A3" w:rsidP="00826378">
      <w:r w:rsidRPr="00826378">
        <w:t xml:space="preserve">  </w:t>
      </w:r>
      <w:proofErr w:type="spellStart"/>
      <w:r w:rsidRPr="00826378">
        <w:t>geom_</w:t>
      </w:r>
      <w:proofErr w:type="gramStart"/>
      <w:r w:rsidRPr="00826378">
        <w:t>smooth</w:t>
      </w:r>
      <w:proofErr w:type="spellEnd"/>
      <w:r w:rsidRPr="00826378">
        <w:t xml:space="preserve">( </w:t>
      </w:r>
      <w:proofErr w:type="spellStart"/>
      <w:r w:rsidRPr="00826378">
        <w:t>aes</w:t>
      </w:r>
      <w:proofErr w:type="spellEnd"/>
      <w:proofErr w:type="gramEnd"/>
      <w:r w:rsidRPr="00826378">
        <w:t>(x= hp, y= mpg))</w:t>
      </w:r>
    </w:p>
    <w:p w14:paraId="2AF44197" w14:textId="0A4D8B24" w:rsidR="00A419F0" w:rsidRPr="00826378" w:rsidRDefault="000B5D55" w:rsidP="00826378">
      <w:r w:rsidRPr="00826378">
        <w:t>The result shows the smoothed curve with a confidence interval band. Very impressive tool.</w:t>
      </w:r>
    </w:p>
    <w:p w14:paraId="5BDF95FB" w14:textId="1A0A14BE" w:rsidR="000B5D55" w:rsidRPr="00826378" w:rsidRDefault="000B5D55" w:rsidP="00826378"/>
    <w:p w14:paraId="462CF54A" w14:textId="24D1A871" w:rsidR="000B5D55" w:rsidRPr="00826378" w:rsidRDefault="000B5D55" w:rsidP="00826378">
      <w:r w:rsidRPr="00826378">
        <w:t>Figure 10.1</w:t>
      </w:r>
      <w:r w:rsidR="00A72F56" w:rsidRPr="00826378">
        <w:t>3</w:t>
      </w:r>
      <w:r w:rsidRPr="00826378">
        <w:t xml:space="preserve"> – Smooth line on top of a scatterplot.</w:t>
      </w:r>
    </w:p>
    <w:p w14:paraId="5E978C67" w14:textId="2C699835" w:rsidR="000B5D55" w:rsidRPr="00826378" w:rsidRDefault="000B5D55" w:rsidP="00826378">
      <w:r w:rsidRPr="00826378">
        <w:t>The smoothed line on the plot from Figure 10.1</w:t>
      </w:r>
      <w:r w:rsidR="00A72F56" w:rsidRPr="00826378">
        <w:t>3</w:t>
      </w:r>
      <w:r w:rsidRPr="00826378">
        <w:t xml:space="preserve"> helps to easier see the effect </w:t>
      </w:r>
      <w:r w:rsidR="00806EA6" w:rsidRPr="00826378">
        <w:t>that horsepower has over MPG in this data. Up to 200hp, there is a clear down trend in the miles per gallon, but after that, the effect starts to fade and the cars won’t lose too much more efficiency as they increase the engine power.</w:t>
      </w:r>
    </w:p>
    <w:p w14:paraId="638A425F" w14:textId="55AA9286" w:rsidR="00806EA6" w:rsidRPr="00826378" w:rsidRDefault="00806EA6" w:rsidP="00826378">
      <w:r w:rsidRPr="00826378">
        <w:t xml:space="preserve">Hadley Wickham, the creator of ggplot2, says that we should notice that the previous code is not as efficient as it should be. The axes are being repeated </w:t>
      </w:r>
      <w:r w:rsidR="009F39C8" w:rsidRPr="00826378">
        <w:t xml:space="preserve">twice since we added two geometries in the plot. That can be easily fixed if we pass x and y axes in the aesthetics function together with the </w:t>
      </w:r>
      <w:proofErr w:type="spellStart"/>
      <w:proofErr w:type="gramStart"/>
      <w:r w:rsidR="009F39C8" w:rsidRPr="00826378">
        <w:t>ggplot</w:t>
      </w:r>
      <w:proofErr w:type="spellEnd"/>
      <w:r w:rsidR="009F39C8" w:rsidRPr="00826378">
        <w:t>(</w:t>
      </w:r>
      <w:proofErr w:type="gramEnd"/>
      <w:r w:rsidR="009F39C8" w:rsidRPr="00826378">
        <w:t xml:space="preserve">) function that holds the dataset. This simple change will make the library apply those axes to all the geometries added. Let’s </w:t>
      </w:r>
      <w:proofErr w:type="gramStart"/>
      <w:r w:rsidR="009F39C8" w:rsidRPr="00826378">
        <w:t>recode</w:t>
      </w:r>
      <w:proofErr w:type="gramEnd"/>
      <w:r w:rsidR="009F39C8" w:rsidRPr="00826378">
        <w:t xml:space="preserve"> the last snippet and see how it will look.</w:t>
      </w:r>
    </w:p>
    <w:p w14:paraId="3B24F418" w14:textId="77777777" w:rsidR="009F39C8" w:rsidRPr="00826378" w:rsidRDefault="009F39C8" w:rsidP="00826378">
      <w:r w:rsidRPr="00826378">
        <w:t># Smooth line</w:t>
      </w:r>
    </w:p>
    <w:p w14:paraId="13B515BD" w14:textId="77777777" w:rsidR="009F39C8" w:rsidRPr="00826378" w:rsidRDefault="009F39C8" w:rsidP="00826378">
      <w:proofErr w:type="spellStart"/>
      <w:proofErr w:type="gramStart"/>
      <w:r w:rsidRPr="00826378">
        <w:t>ggplot</w:t>
      </w:r>
      <w:proofErr w:type="spellEnd"/>
      <w:r w:rsidRPr="00826378">
        <w:t>(</w:t>
      </w:r>
      <w:proofErr w:type="spellStart"/>
      <w:proofErr w:type="gramEnd"/>
      <w:r w:rsidRPr="00826378">
        <w:t>df</w:t>
      </w:r>
      <w:proofErr w:type="spellEnd"/>
      <w:r w:rsidRPr="00826378">
        <w:t xml:space="preserve">, </w:t>
      </w:r>
      <w:proofErr w:type="spellStart"/>
      <w:r w:rsidRPr="00826378">
        <w:t>aes</w:t>
      </w:r>
      <w:proofErr w:type="spellEnd"/>
      <w:r w:rsidRPr="00826378">
        <w:t xml:space="preserve">(x= hp, y= mpg) ) + </w:t>
      </w:r>
    </w:p>
    <w:p w14:paraId="250F9F0C" w14:textId="77777777" w:rsidR="009F39C8" w:rsidRPr="00826378" w:rsidRDefault="009F39C8" w:rsidP="00826378">
      <w:r w:rsidRPr="00826378">
        <w:t xml:space="preserve">  </w:t>
      </w:r>
      <w:proofErr w:type="spellStart"/>
      <w:r w:rsidRPr="00826378">
        <w:t>geom_</w:t>
      </w:r>
      <w:proofErr w:type="gramStart"/>
      <w:r w:rsidRPr="00826378">
        <w:t>point</w:t>
      </w:r>
      <w:proofErr w:type="spellEnd"/>
      <w:r w:rsidRPr="00826378">
        <w:t>(</w:t>
      </w:r>
      <w:proofErr w:type="spellStart"/>
      <w:proofErr w:type="gramEnd"/>
      <w:r w:rsidRPr="00826378">
        <w:t>aes</w:t>
      </w:r>
      <w:proofErr w:type="spellEnd"/>
      <w:r w:rsidRPr="00826378">
        <w:t xml:space="preserve">(color= factor(vs))) + </w:t>
      </w:r>
    </w:p>
    <w:p w14:paraId="0BC4051C" w14:textId="6355495A" w:rsidR="009F39C8" w:rsidRPr="00826378" w:rsidRDefault="009F39C8" w:rsidP="00826378">
      <w:r w:rsidRPr="00826378">
        <w:t xml:space="preserve">  </w:t>
      </w:r>
      <w:proofErr w:type="spellStart"/>
      <w:r w:rsidRPr="00826378">
        <w:t>geom_</w:t>
      </w:r>
      <w:proofErr w:type="gramStart"/>
      <w:r w:rsidRPr="00826378">
        <w:t>smooth</w:t>
      </w:r>
      <w:proofErr w:type="spellEnd"/>
      <w:r w:rsidRPr="00826378">
        <w:t>(</w:t>
      </w:r>
      <w:proofErr w:type="gramEnd"/>
      <w:r w:rsidRPr="00826378">
        <w:t>)</w:t>
      </w:r>
    </w:p>
    <w:p w14:paraId="48ADAE64" w14:textId="3A9CBC42" w:rsidR="000B5D55" w:rsidRPr="00826378" w:rsidRDefault="00943AAF" w:rsidP="00826378">
      <w:r w:rsidRPr="00826378">
        <w:t xml:space="preserve">The result is graphic identical to </w:t>
      </w:r>
      <w:proofErr w:type="gramStart"/>
      <w:r w:rsidRPr="00826378">
        <w:t>the Figure</w:t>
      </w:r>
      <w:proofErr w:type="gramEnd"/>
      <w:r w:rsidRPr="00826378">
        <w:t xml:space="preserve"> 10.1</w:t>
      </w:r>
      <w:r w:rsidR="00A72F56" w:rsidRPr="00826378">
        <w:t>3</w:t>
      </w:r>
      <w:r w:rsidRPr="00826378">
        <w:t>.</w:t>
      </w:r>
    </w:p>
    <w:p w14:paraId="29EF0EFD" w14:textId="4E519850" w:rsidR="005C0F5E" w:rsidRPr="00826378" w:rsidRDefault="005C0F5E" w:rsidP="00826378">
      <w:r w:rsidRPr="00826378">
        <w:t>Themes</w:t>
      </w:r>
    </w:p>
    <w:p w14:paraId="091E0E37" w14:textId="38036A82" w:rsidR="002E0E15" w:rsidRPr="00826378" w:rsidRDefault="005C0F5E" w:rsidP="00826378">
      <w:r w:rsidRPr="00826378">
        <w:t>Another grammatical element to support graphic creation in ggplot2 is the</w:t>
      </w:r>
      <w:r w:rsidR="00622F92" w:rsidRPr="00826378">
        <w:t xml:space="preserve"> theme. Themes are preset visual configurations that one can add to the code as a layer and create a plot that makes more sense with the style of the project or (why not?) the one you like the best. </w:t>
      </w:r>
    </w:p>
    <w:p w14:paraId="7619DB69" w14:textId="48046748" w:rsidR="001B158E" w:rsidRPr="00826378" w:rsidRDefault="001B158E" w:rsidP="00826378">
      <w:r w:rsidRPr="00826378">
        <w:t>To add a there, you can choose one of the functions</w:t>
      </w:r>
      <w:r w:rsidR="00C85ACF" w:rsidRPr="00826378">
        <w:t xml:space="preserve"> and add that as a coding layer</w:t>
      </w:r>
      <w:r w:rsidR="006A2B66" w:rsidRPr="00826378">
        <w:t xml:space="preserve">: </w:t>
      </w:r>
      <w:proofErr w:type="spellStart"/>
      <w:r w:rsidR="006A2B66" w:rsidRPr="00826378">
        <w:t>theme_</w:t>
      </w:r>
      <w:proofErr w:type="gramStart"/>
      <w:r w:rsidR="006A2B66" w:rsidRPr="00826378">
        <w:t>bw</w:t>
      </w:r>
      <w:proofErr w:type="spellEnd"/>
      <w:r w:rsidR="006A2B66" w:rsidRPr="00826378">
        <w:t>(</w:t>
      </w:r>
      <w:proofErr w:type="gramEnd"/>
      <w:r w:rsidR="006A2B66" w:rsidRPr="00826378">
        <w:t xml:space="preserve">), </w:t>
      </w:r>
      <w:proofErr w:type="spellStart"/>
      <w:r w:rsidR="006A2B66" w:rsidRPr="00826378">
        <w:t>theme_classic</w:t>
      </w:r>
      <w:proofErr w:type="spellEnd"/>
      <w:r w:rsidR="006A2B66" w:rsidRPr="00826378">
        <w:t xml:space="preserve">(), </w:t>
      </w:r>
      <w:proofErr w:type="spellStart"/>
      <w:r w:rsidR="006A2B66" w:rsidRPr="00826378">
        <w:t>theme_light</w:t>
      </w:r>
      <w:proofErr w:type="spellEnd"/>
      <w:r w:rsidR="006A2B66" w:rsidRPr="00826378">
        <w:t xml:space="preserve">(), </w:t>
      </w:r>
      <w:proofErr w:type="spellStart"/>
      <w:r w:rsidR="006A2B66" w:rsidRPr="00826378">
        <w:t>theme_dark</w:t>
      </w:r>
      <w:proofErr w:type="spellEnd"/>
      <w:r w:rsidR="006A2B66" w:rsidRPr="00826378">
        <w:t xml:space="preserve">(), </w:t>
      </w:r>
      <w:proofErr w:type="spellStart"/>
      <w:r w:rsidR="006A2B66" w:rsidRPr="00826378">
        <w:t>theme_gray</w:t>
      </w:r>
      <w:proofErr w:type="spellEnd"/>
      <w:r w:rsidR="006A2B66" w:rsidRPr="00826378">
        <w:t xml:space="preserve">(), </w:t>
      </w:r>
      <w:proofErr w:type="spellStart"/>
      <w:r w:rsidR="006A2B66" w:rsidRPr="00826378">
        <w:t>theme_linedraw</w:t>
      </w:r>
      <w:proofErr w:type="spellEnd"/>
      <w:r w:rsidR="006A2B66" w:rsidRPr="00826378">
        <w:t xml:space="preserve">(), </w:t>
      </w:r>
      <w:proofErr w:type="spellStart"/>
      <w:r w:rsidR="006A2B66" w:rsidRPr="00826378">
        <w:t>theme_minimal</w:t>
      </w:r>
      <w:proofErr w:type="spellEnd"/>
      <w:r w:rsidR="006A2B66" w:rsidRPr="00826378">
        <w:t xml:space="preserve">(), </w:t>
      </w:r>
      <w:proofErr w:type="spellStart"/>
      <w:r w:rsidR="006A2B66" w:rsidRPr="00826378">
        <w:t>theme_void</w:t>
      </w:r>
      <w:proofErr w:type="spellEnd"/>
      <w:r w:rsidR="006A2B66" w:rsidRPr="00826378">
        <w:t xml:space="preserve">(). </w:t>
      </w:r>
    </w:p>
    <w:p w14:paraId="78555731" w14:textId="00C74AE3" w:rsidR="001B158E" w:rsidRPr="00826378" w:rsidRDefault="001B158E" w:rsidP="00826378">
      <w:r w:rsidRPr="00826378">
        <w:t># Adding Theme</w:t>
      </w:r>
      <w:r w:rsidR="006A2B66" w:rsidRPr="00826378">
        <w:t xml:space="preserve"> BW</w:t>
      </w:r>
    </w:p>
    <w:p w14:paraId="7CFED866" w14:textId="3409A227" w:rsidR="001B158E" w:rsidRPr="00826378" w:rsidRDefault="00AD1EAF" w:rsidP="00826378">
      <w:r w:rsidRPr="00826378">
        <w:lastRenderedPageBreak/>
        <w:t xml:space="preserve">g = </w:t>
      </w:r>
      <w:proofErr w:type="spellStart"/>
      <w:r w:rsidR="001B158E" w:rsidRPr="00826378">
        <w:t>ggplot</w:t>
      </w:r>
      <w:proofErr w:type="spellEnd"/>
      <w:r w:rsidR="001B158E" w:rsidRPr="00826378">
        <w:t>(</w:t>
      </w:r>
      <w:proofErr w:type="spellStart"/>
      <w:r w:rsidR="001B158E" w:rsidRPr="00826378">
        <w:t>df</w:t>
      </w:r>
      <w:proofErr w:type="spellEnd"/>
      <w:r w:rsidR="001B158E" w:rsidRPr="00826378">
        <w:t xml:space="preserve">) + </w:t>
      </w:r>
    </w:p>
    <w:p w14:paraId="500C159A" w14:textId="0957A97A" w:rsidR="001B158E" w:rsidRPr="00826378" w:rsidRDefault="001B158E" w:rsidP="00826378">
      <w:r w:rsidRPr="00826378">
        <w:t xml:space="preserve">  </w:t>
      </w:r>
      <w:proofErr w:type="spellStart"/>
      <w:r w:rsidRPr="00826378">
        <w:t>geom_</w:t>
      </w:r>
      <w:proofErr w:type="gramStart"/>
      <w:r w:rsidRPr="00826378">
        <w:t>bar</w:t>
      </w:r>
      <w:proofErr w:type="spellEnd"/>
      <w:r w:rsidRPr="00826378">
        <w:t xml:space="preserve">( </w:t>
      </w:r>
      <w:proofErr w:type="spellStart"/>
      <w:r w:rsidRPr="00826378">
        <w:t>aes</w:t>
      </w:r>
      <w:proofErr w:type="spellEnd"/>
      <w:proofErr w:type="gramEnd"/>
      <w:r w:rsidRPr="00826378">
        <w:t>(x= factor(am) ), fill= '</w:t>
      </w:r>
      <w:proofErr w:type="spellStart"/>
      <w:r w:rsidRPr="00826378">
        <w:t>royalblue</w:t>
      </w:r>
      <w:proofErr w:type="spellEnd"/>
      <w:r w:rsidRPr="00826378">
        <w:t>' )</w:t>
      </w:r>
    </w:p>
    <w:p w14:paraId="5EB940DC" w14:textId="4CB15130" w:rsidR="006A2B66" w:rsidRPr="00826378" w:rsidRDefault="006A2B66" w:rsidP="00826378">
      <w:r w:rsidRPr="00826378">
        <w:t xml:space="preserve">Next, the figure shows </w:t>
      </w:r>
      <w:r w:rsidR="00E1684E" w:rsidRPr="00826378">
        <w:t>the</w:t>
      </w:r>
      <w:r w:rsidRPr="00826378">
        <w:t xml:space="preserve"> theme</w:t>
      </w:r>
      <w:r w:rsidR="00E1684E" w:rsidRPr="00826378">
        <w:t>s and respective plots</w:t>
      </w:r>
      <w:r w:rsidRPr="00826378">
        <w:t>.</w:t>
      </w:r>
    </w:p>
    <w:tbl>
      <w:tblPr>
        <w:tblStyle w:val="PlainTable2"/>
        <w:tblW w:w="0" w:type="auto"/>
        <w:tblLook w:val="04A0" w:firstRow="1" w:lastRow="0" w:firstColumn="1" w:lastColumn="0" w:noHBand="0" w:noVBand="1"/>
      </w:tblPr>
      <w:tblGrid>
        <w:gridCol w:w="3780"/>
        <w:gridCol w:w="5570"/>
      </w:tblGrid>
      <w:tr w:rsidR="00E1684E" w:rsidRPr="00826378" w14:paraId="7F9B78D6" w14:textId="77777777" w:rsidTr="00E1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6D807AEC" w14:textId="64E8D48F" w:rsidR="00AD1EAF" w:rsidRPr="00826378" w:rsidRDefault="00AD1EAF" w:rsidP="00826378"/>
        </w:tc>
        <w:tc>
          <w:tcPr>
            <w:tcW w:w="5570" w:type="dxa"/>
          </w:tcPr>
          <w:p w14:paraId="74F895E5" w14:textId="0FCA74A0" w:rsidR="00AD1EAF" w:rsidRPr="00826378" w:rsidRDefault="00AD1EAF" w:rsidP="00826378">
            <w:pPr>
              <w:cnfStyle w:val="100000000000" w:firstRow="1" w:lastRow="0" w:firstColumn="0" w:lastColumn="0" w:oddVBand="0" w:evenVBand="0" w:oddHBand="0" w:evenHBand="0" w:firstRowFirstColumn="0" w:firstRowLastColumn="0" w:lastRowFirstColumn="0" w:lastRowLastColumn="0"/>
            </w:pPr>
          </w:p>
        </w:tc>
      </w:tr>
      <w:tr w:rsidR="00E1684E" w:rsidRPr="00826378" w14:paraId="54C09AC5" w14:textId="77777777" w:rsidTr="00E1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0A779352" w14:textId="5B23276E" w:rsidR="00AD1EAF" w:rsidRPr="00826378" w:rsidRDefault="00AD1EAF" w:rsidP="00826378"/>
        </w:tc>
        <w:tc>
          <w:tcPr>
            <w:tcW w:w="5570" w:type="dxa"/>
          </w:tcPr>
          <w:p w14:paraId="285B61B8" w14:textId="532F5D82" w:rsidR="00AD1EAF" w:rsidRPr="00826378" w:rsidRDefault="00AD1EAF" w:rsidP="00826378">
            <w:pPr>
              <w:cnfStyle w:val="000000100000" w:firstRow="0" w:lastRow="0" w:firstColumn="0" w:lastColumn="0" w:oddVBand="0" w:evenVBand="0" w:oddHBand="1" w:evenHBand="0" w:firstRowFirstColumn="0" w:firstRowLastColumn="0" w:lastRowFirstColumn="0" w:lastRowLastColumn="0"/>
            </w:pPr>
          </w:p>
        </w:tc>
      </w:tr>
      <w:tr w:rsidR="00E1684E" w:rsidRPr="00826378" w14:paraId="016BEBD2" w14:textId="77777777" w:rsidTr="00E1684E">
        <w:tc>
          <w:tcPr>
            <w:cnfStyle w:val="001000000000" w:firstRow="0" w:lastRow="0" w:firstColumn="1" w:lastColumn="0" w:oddVBand="0" w:evenVBand="0" w:oddHBand="0" w:evenHBand="0" w:firstRowFirstColumn="0" w:firstRowLastColumn="0" w:lastRowFirstColumn="0" w:lastRowLastColumn="0"/>
            <w:tcW w:w="3780" w:type="dxa"/>
          </w:tcPr>
          <w:p w14:paraId="7BFE69FB" w14:textId="7DFFA5B2" w:rsidR="00AD1EAF" w:rsidRPr="00826378" w:rsidRDefault="00AD1EAF" w:rsidP="00826378"/>
        </w:tc>
        <w:tc>
          <w:tcPr>
            <w:tcW w:w="5570" w:type="dxa"/>
          </w:tcPr>
          <w:p w14:paraId="6A34AA08" w14:textId="48479A84" w:rsidR="00AD1EAF" w:rsidRPr="00826378" w:rsidRDefault="00AD1EAF" w:rsidP="00826378">
            <w:pPr>
              <w:cnfStyle w:val="000000000000" w:firstRow="0" w:lastRow="0" w:firstColumn="0" w:lastColumn="0" w:oddVBand="0" w:evenVBand="0" w:oddHBand="0" w:evenHBand="0" w:firstRowFirstColumn="0" w:firstRowLastColumn="0" w:lastRowFirstColumn="0" w:lastRowLastColumn="0"/>
            </w:pPr>
          </w:p>
        </w:tc>
      </w:tr>
      <w:tr w:rsidR="00E1684E" w:rsidRPr="00826378" w14:paraId="71E41781" w14:textId="77777777" w:rsidTr="00E1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244294E2" w14:textId="4D3FA2C8" w:rsidR="00AD1EAF" w:rsidRPr="00826378" w:rsidRDefault="00AD1EAF" w:rsidP="00826378"/>
        </w:tc>
        <w:tc>
          <w:tcPr>
            <w:tcW w:w="5570" w:type="dxa"/>
          </w:tcPr>
          <w:p w14:paraId="2956616B" w14:textId="57C21F82" w:rsidR="00AD1EAF" w:rsidRPr="00826378" w:rsidRDefault="00AD1EAF" w:rsidP="00826378">
            <w:pPr>
              <w:cnfStyle w:val="000000100000" w:firstRow="0" w:lastRow="0" w:firstColumn="0" w:lastColumn="0" w:oddVBand="0" w:evenVBand="0" w:oddHBand="1" w:evenHBand="0" w:firstRowFirstColumn="0" w:firstRowLastColumn="0" w:lastRowFirstColumn="0" w:lastRowLastColumn="0"/>
            </w:pPr>
          </w:p>
        </w:tc>
      </w:tr>
      <w:tr w:rsidR="00E1684E" w:rsidRPr="00826378" w14:paraId="4A4A0BC2" w14:textId="77777777" w:rsidTr="00E1684E">
        <w:tc>
          <w:tcPr>
            <w:cnfStyle w:val="001000000000" w:firstRow="0" w:lastRow="0" w:firstColumn="1" w:lastColumn="0" w:oddVBand="0" w:evenVBand="0" w:oddHBand="0" w:evenHBand="0" w:firstRowFirstColumn="0" w:firstRowLastColumn="0" w:lastRowFirstColumn="0" w:lastRowLastColumn="0"/>
            <w:tcW w:w="3780" w:type="dxa"/>
          </w:tcPr>
          <w:p w14:paraId="566698F3" w14:textId="3295985E" w:rsidR="00AD1EAF" w:rsidRPr="00826378" w:rsidRDefault="00AD1EAF" w:rsidP="00826378"/>
        </w:tc>
        <w:tc>
          <w:tcPr>
            <w:tcW w:w="5570" w:type="dxa"/>
          </w:tcPr>
          <w:p w14:paraId="390685DC" w14:textId="1DE69958" w:rsidR="00AD1EAF" w:rsidRPr="00826378" w:rsidRDefault="00AD1EAF" w:rsidP="00826378">
            <w:pPr>
              <w:cnfStyle w:val="000000000000" w:firstRow="0" w:lastRow="0" w:firstColumn="0" w:lastColumn="0" w:oddVBand="0" w:evenVBand="0" w:oddHBand="0" w:evenHBand="0" w:firstRowFirstColumn="0" w:firstRowLastColumn="0" w:lastRowFirstColumn="0" w:lastRowLastColumn="0"/>
            </w:pPr>
          </w:p>
        </w:tc>
      </w:tr>
      <w:tr w:rsidR="00E1684E" w:rsidRPr="00826378" w14:paraId="0AFD132A" w14:textId="77777777" w:rsidTr="00E1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15B1EC38" w14:textId="3948B355" w:rsidR="00AD1EAF" w:rsidRPr="00826378" w:rsidRDefault="00AD1EAF" w:rsidP="00826378"/>
        </w:tc>
        <w:tc>
          <w:tcPr>
            <w:tcW w:w="5570" w:type="dxa"/>
          </w:tcPr>
          <w:p w14:paraId="65BFD28B" w14:textId="48F9FC16" w:rsidR="00AD1EAF" w:rsidRPr="00826378" w:rsidRDefault="00AD1EAF" w:rsidP="00826378">
            <w:pPr>
              <w:cnfStyle w:val="000000100000" w:firstRow="0" w:lastRow="0" w:firstColumn="0" w:lastColumn="0" w:oddVBand="0" w:evenVBand="0" w:oddHBand="1" w:evenHBand="0" w:firstRowFirstColumn="0" w:firstRowLastColumn="0" w:lastRowFirstColumn="0" w:lastRowLastColumn="0"/>
            </w:pPr>
          </w:p>
        </w:tc>
      </w:tr>
      <w:tr w:rsidR="00E1684E" w:rsidRPr="00826378" w14:paraId="02BB6DE0" w14:textId="77777777" w:rsidTr="00E1684E">
        <w:tc>
          <w:tcPr>
            <w:cnfStyle w:val="001000000000" w:firstRow="0" w:lastRow="0" w:firstColumn="1" w:lastColumn="0" w:oddVBand="0" w:evenVBand="0" w:oddHBand="0" w:evenHBand="0" w:firstRowFirstColumn="0" w:firstRowLastColumn="0" w:lastRowFirstColumn="0" w:lastRowLastColumn="0"/>
            <w:tcW w:w="3780" w:type="dxa"/>
          </w:tcPr>
          <w:p w14:paraId="29D4DE9E" w14:textId="64043D53" w:rsidR="00AD1EAF" w:rsidRPr="00826378" w:rsidRDefault="00AD1EAF" w:rsidP="00826378"/>
        </w:tc>
        <w:tc>
          <w:tcPr>
            <w:tcW w:w="5570" w:type="dxa"/>
          </w:tcPr>
          <w:p w14:paraId="666D1B41" w14:textId="45EB03F9" w:rsidR="00AD1EAF" w:rsidRPr="00826378" w:rsidRDefault="00AD1EAF" w:rsidP="00826378">
            <w:pPr>
              <w:cnfStyle w:val="000000000000" w:firstRow="0" w:lastRow="0" w:firstColumn="0" w:lastColumn="0" w:oddVBand="0" w:evenVBand="0" w:oddHBand="0" w:evenHBand="0" w:firstRowFirstColumn="0" w:firstRowLastColumn="0" w:lastRowFirstColumn="0" w:lastRowLastColumn="0"/>
            </w:pPr>
          </w:p>
        </w:tc>
      </w:tr>
      <w:tr w:rsidR="00E1684E" w:rsidRPr="00826378" w14:paraId="73FFF704" w14:textId="77777777" w:rsidTr="00E1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6B72D502" w14:textId="45BC5E53" w:rsidR="00AD1EAF" w:rsidRPr="00826378" w:rsidRDefault="00AD1EAF" w:rsidP="00826378"/>
        </w:tc>
        <w:tc>
          <w:tcPr>
            <w:tcW w:w="5570" w:type="dxa"/>
          </w:tcPr>
          <w:p w14:paraId="2F629522" w14:textId="0E469B31" w:rsidR="00AD1EAF" w:rsidRPr="00826378" w:rsidRDefault="00AD1EAF" w:rsidP="00826378">
            <w:pPr>
              <w:cnfStyle w:val="000000100000" w:firstRow="0" w:lastRow="0" w:firstColumn="0" w:lastColumn="0" w:oddVBand="0" w:evenVBand="0" w:oddHBand="1" w:evenHBand="0" w:firstRowFirstColumn="0" w:firstRowLastColumn="0" w:lastRowFirstColumn="0" w:lastRowLastColumn="0"/>
            </w:pPr>
          </w:p>
        </w:tc>
      </w:tr>
    </w:tbl>
    <w:p w14:paraId="3B77207C" w14:textId="3B833B95" w:rsidR="001B158E" w:rsidRPr="00826378" w:rsidRDefault="001B158E" w:rsidP="00826378">
      <w:r w:rsidRPr="00826378">
        <w:t>Figure 10.14 – Themes available in ggplot2.</w:t>
      </w:r>
    </w:p>
    <w:p w14:paraId="61E15062" w14:textId="63D6CED9" w:rsidR="00647165" w:rsidRPr="00826378" w:rsidRDefault="006A2B66" w:rsidP="00826378">
      <w:proofErr w:type="gramStart"/>
      <w:r w:rsidRPr="00826378">
        <w:t>The Figure</w:t>
      </w:r>
      <w:proofErr w:type="gramEnd"/>
      <w:r w:rsidRPr="00826378">
        <w:t xml:space="preserve"> 10.14 </w:t>
      </w:r>
      <w:r w:rsidR="00E1684E" w:rsidRPr="00826378">
        <w:t>shows how each theme looks like.</w:t>
      </w:r>
    </w:p>
    <w:p w14:paraId="42CA3E90" w14:textId="77233D9B" w:rsidR="006475DD" w:rsidRPr="00826378" w:rsidRDefault="006475DD" w:rsidP="00826378">
      <w:r w:rsidRPr="00826378">
        <w:t xml:space="preserve">There is a lot more that ggplot2 offers. It is a complete library for plotting of any kind and, if I tried to show everything here, that would be an entire book only for this. Therefore, I highly encourage you to </w:t>
      </w:r>
      <w:r w:rsidR="00BC3C2F" w:rsidRPr="00826378">
        <w:t xml:space="preserve">examine </w:t>
      </w:r>
      <w:r w:rsidRPr="00826378">
        <w:t>the further reading section and look for the documentation to learn everything amazing that this</w:t>
      </w:r>
      <w:r w:rsidR="000005C5" w:rsidRPr="00826378">
        <w:t xml:space="preserve"> package can do.</w:t>
      </w:r>
    </w:p>
    <w:p w14:paraId="032839BB" w14:textId="539C0A6E" w:rsidR="000A330E" w:rsidRPr="00826378" w:rsidRDefault="000005C5" w:rsidP="00826378">
      <w:r w:rsidRPr="00826378">
        <w:t xml:space="preserve">Next chapter we will go a little deeper in visualization to create some enhanced types of graphics, such as </w:t>
      </w:r>
      <w:r w:rsidR="00257C59" w:rsidRPr="00826378">
        <w:t xml:space="preserve">facet grids, </w:t>
      </w:r>
      <w:r w:rsidR="00EF1FDB" w:rsidRPr="00826378">
        <w:t>maps,</w:t>
      </w:r>
      <w:r w:rsidRPr="00826378">
        <w:t xml:space="preserve"> and 3D.</w:t>
      </w:r>
    </w:p>
    <w:p w14:paraId="1ABBB436" w14:textId="3911D81F" w:rsidR="00774493" w:rsidRPr="00826378" w:rsidRDefault="00774493" w:rsidP="00826378">
      <w:r w:rsidRPr="00826378">
        <w:t>Summary</w:t>
      </w:r>
    </w:p>
    <w:p w14:paraId="7C9CE304" w14:textId="2906AA77" w:rsidR="00774493" w:rsidRPr="00826378" w:rsidRDefault="00BC3C2F" w:rsidP="00826378">
      <w:r w:rsidRPr="00826378">
        <w:t xml:space="preserve">In this chapter, we studied one of the main graphic packages in </w:t>
      </w:r>
      <w:proofErr w:type="gramStart"/>
      <w:r w:rsidRPr="00826378">
        <w:t>the marketing</w:t>
      </w:r>
      <w:proofErr w:type="gramEnd"/>
      <w:r w:rsidRPr="00826378">
        <w:t>. The library ggplot2 is capable of so much that it was even translated to other languages, such as Python.</w:t>
      </w:r>
    </w:p>
    <w:p w14:paraId="7FC65B1D" w14:textId="1431BD6B" w:rsidR="00BC3C2F" w:rsidRPr="00826378" w:rsidRDefault="00BC3C2F" w:rsidP="00826378">
      <w:r w:rsidRPr="00826378">
        <w:t xml:space="preserve">We debuted the chapter talking about the interesting theory of the grammar of graphics, which makes an analogy of the textual grammatical elements with the elements needed to </w:t>
      </w:r>
      <w:r w:rsidR="00D92E1D" w:rsidRPr="00826378">
        <w:t>construct and plot a good visualization. ggplot2 was built on top of that concept, enabling analysts to code the graphic by layers</w:t>
      </w:r>
      <w:r w:rsidR="00926CCE" w:rsidRPr="00826378">
        <w:t>, adding one piece at a time. We went over a template of questions to help organize the thinking to create the code: (1)</w:t>
      </w:r>
      <w:r w:rsidR="00D92E1D" w:rsidRPr="00826378">
        <w:t xml:space="preserve"> start with a dataset</w:t>
      </w:r>
      <w:r w:rsidR="00926CCE" w:rsidRPr="00826378">
        <w:t>; (2)</w:t>
      </w:r>
      <w:r w:rsidR="00D92E1D" w:rsidRPr="00826378">
        <w:t xml:space="preserve"> choos</w:t>
      </w:r>
      <w:r w:rsidR="00926CCE" w:rsidRPr="00826378">
        <w:t>e</w:t>
      </w:r>
      <w:r w:rsidR="00D92E1D" w:rsidRPr="00826378">
        <w:t xml:space="preserve"> a</w:t>
      </w:r>
      <w:r w:rsidR="00926CCE" w:rsidRPr="00826378">
        <w:t xml:space="preserve"> geometry; (3) provide axes and aesthetics; (4) add title, labels, statistics, and themes.</w:t>
      </w:r>
    </w:p>
    <w:p w14:paraId="2B2161E1" w14:textId="25A07D72" w:rsidR="00926CCE" w:rsidRPr="00826378" w:rsidRDefault="00926CCE" w:rsidP="00826378">
      <w:r w:rsidRPr="00826378">
        <w:t xml:space="preserve">After </w:t>
      </w:r>
      <w:proofErr w:type="gramStart"/>
      <w:r w:rsidRPr="00826378">
        <w:t>familiarizing</w:t>
      </w:r>
      <w:proofErr w:type="gramEnd"/>
      <w:r w:rsidRPr="00826378">
        <w:t xml:space="preserve"> with the syntax, we studied the code for the most used kinds of graphics, like histograms, boxplots, scatterplots, bar plots, and line plots. Then we introduced the smooth geometry, that helps us to create smoothed lines </w:t>
      </w:r>
      <w:r w:rsidR="00A768A6" w:rsidRPr="00826378">
        <w:t>or even linear regression lines on top of graphics, and we ended the chapter showing how to add a theme to the graphic.</w:t>
      </w:r>
    </w:p>
    <w:p w14:paraId="2CA4F3AF" w14:textId="26312FB8" w:rsidR="00774493" w:rsidRPr="00826378" w:rsidRDefault="00A768A6" w:rsidP="00826378">
      <w:r w:rsidRPr="00826378">
        <w:t>Next chapter, we will continue the study about data visualization.</w:t>
      </w:r>
    </w:p>
    <w:sectPr w:rsidR="00774493" w:rsidRPr="00826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5F45" w14:textId="77777777" w:rsidR="00774493" w:rsidRDefault="00774493" w:rsidP="00774493">
      <w:pPr>
        <w:spacing w:after="0" w:line="240" w:lineRule="auto"/>
      </w:pPr>
      <w:r>
        <w:separator/>
      </w:r>
    </w:p>
  </w:endnote>
  <w:endnote w:type="continuationSeparator" w:id="0">
    <w:p w14:paraId="39A501B2" w14:textId="77777777" w:rsidR="00774493" w:rsidRDefault="00774493" w:rsidP="0077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52C6" w14:textId="77777777" w:rsidR="00774493" w:rsidRDefault="00774493" w:rsidP="00774493">
      <w:pPr>
        <w:spacing w:after="0" w:line="240" w:lineRule="auto"/>
      </w:pPr>
      <w:r>
        <w:separator/>
      </w:r>
    </w:p>
  </w:footnote>
  <w:footnote w:type="continuationSeparator" w:id="0">
    <w:p w14:paraId="642239E0" w14:textId="77777777" w:rsidR="00774493" w:rsidRDefault="00774493" w:rsidP="0077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8F0"/>
    <w:multiLevelType w:val="multilevel"/>
    <w:tmpl w:val="D6C4AC72"/>
    <w:lvl w:ilvl="0">
      <w:start w:val="1"/>
      <w:numFmt w:val="bullet"/>
      <w:lvlText w:val="●"/>
      <w:lvlJc w:val="left"/>
      <w:pPr>
        <w:ind w:left="71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47435D"/>
    <w:multiLevelType w:val="hybridMultilevel"/>
    <w:tmpl w:val="1E82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D08B1"/>
    <w:multiLevelType w:val="multilevel"/>
    <w:tmpl w:val="3F309000"/>
    <w:lvl w:ilvl="0">
      <w:start w:val="1"/>
      <w:numFmt w:val="decimal"/>
      <w:pStyle w:val="L-Number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880778"/>
    <w:multiLevelType w:val="hybridMultilevel"/>
    <w:tmpl w:val="8C8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F1FB5"/>
    <w:multiLevelType w:val="hybridMultilevel"/>
    <w:tmpl w:val="DFB230B6"/>
    <w:lvl w:ilvl="0" w:tplc="C428C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55662"/>
    <w:multiLevelType w:val="multilevel"/>
    <w:tmpl w:val="7BEA2CE8"/>
    <w:lvl w:ilvl="0">
      <w:start w:val="1"/>
      <w:numFmt w:val="decimal"/>
      <w:lvlText w:val="%1."/>
      <w:lvlJc w:val="left"/>
      <w:pPr>
        <w:ind w:left="717" w:hanging="360"/>
      </w:pPr>
      <w:rPr>
        <w:rFonts w:ascii="Arial" w:eastAsia="Arial" w:hAnsi="Arial" w:cs="Arial"/>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7529EA"/>
    <w:multiLevelType w:val="hybridMultilevel"/>
    <w:tmpl w:val="4D9C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04D45"/>
    <w:multiLevelType w:val="hybridMultilevel"/>
    <w:tmpl w:val="43D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251799">
    <w:abstractNumId w:val="0"/>
  </w:num>
  <w:num w:numId="2" w16cid:durableId="157700425">
    <w:abstractNumId w:val="5"/>
  </w:num>
  <w:num w:numId="3" w16cid:durableId="631786528">
    <w:abstractNumId w:val="2"/>
  </w:num>
  <w:num w:numId="4" w16cid:durableId="5900432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5086055">
    <w:abstractNumId w:val="6"/>
  </w:num>
  <w:num w:numId="6" w16cid:durableId="645747867">
    <w:abstractNumId w:val="7"/>
  </w:num>
  <w:num w:numId="7" w16cid:durableId="1539005933">
    <w:abstractNumId w:val="1"/>
  </w:num>
  <w:num w:numId="8" w16cid:durableId="1520896128">
    <w:abstractNumId w:val="3"/>
  </w:num>
  <w:num w:numId="9" w16cid:durableId="206590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DB"/>
    <w:rsid w:val="000005C5"/>
    <w:rsid w:val="0000475D"/>
    <w:rsid w:val="00024E3E"/>
    <w:rsid w:val="00027BA4"/>
    <w:rsid w:val="0006390F"/>
    <w:rsid w:val="0008508D"/>
    <w:rsid w:val="00097721"/>
    <w:rsid w:val="000A330E"/>
    <w:rsid w:val="000B5D55"/>
    <w:rsid w:val="000F4B23"/>
    <w:rsid w:val="00102DE1"/>
    <w:rsid w:val="00157442"/>
    <w:rsid w:val="00173B71"/>
    <w:rsid w:val="001845E4"/>
    <w:rsid w:val="001B158E"/>
    <w:rsid w:val="001F0CC5"/>
    <w:rsid w:val="00203756"/>
    <w:rsid w:val="002209B9"/>
    <w:rsid w:val="00223723"/>
    <w:rsid w:val="00253C4A"/>
    <w:rsid w:val="00257C59"/>
    <w:rsid w:val="00260BCD"/>
    <w:rsid w:val="002675CF"/>
    <w:rsid w:val="002E0E15"/>
    <w:rsid w:val="003219EF"/>
    <w:rsid w:val="0035116B"/>
    <w:rsid w:val="003B117D"/>
    <w:rsid w:val="003B18E9"/>
    <w:rsid w:val="004B5A12"/>
    <w:rsid w:val="004D6075"/>
    <w:rsid w:val="004F42A3"/>
    <w:rsid w:val="00536593"/>
    <w:rsid w:val="005A61EB"/>
    <w:rsid w:val="005C0F5E"/>
    <w:rsid w:val="006105A7"/>
    <w:rsid w:val="00611F1E"/>
    <w:rsid w:val="00622F92"/>
    <w:rsid w:val="00626B71"/>
    <w:rsid w:val="00635E4C"/>
    <w:rsid w:val="006448DB"/>
    <w:rsid w:val="00644EFA"/>
    <w:rsid w:val="00647165"/>
    <w:rsid w:val="006475DD"/>
    <w:rsid w:val="00653AD3"/>
    <w:rsid w:val="00676BEE"/>
    <w:rsid w:val="006A1713"/>
    <w:rsid w:val="006A2B66"/>
    <w:rsid w:val="006A6055"/>
    <w:rsid w:val="006D737E"/>
    <w:rsid w:val="006E1A39"/>
    <w:rsid w:val="00774493"/>
    <w:rsid w:val="00776958"/>
    <w:rsid w:val="007979CE"/>
    <w:rsid w:val="007A27A1"/>
    <w:rsid w:val="007C1558"/>
    <w:rsid w:val="007C46B2"/>
    <w:rsid w:val="007C4845"/>
    <w:rsid w:val="007D521B"/>
    <w:rsid w:val="007F04D7"/>
    <w:rsid w:val="00806EA6"/>
    <w:rsid w:val="00826378"/>
    <w:rsid w:val="00830FF5"/>
    <w:rsid w:val="008C54FE"/>
    <w:rsid w:val="008D0829"/>
    <w:rsid w:val="008D2D9C"/>
    <w:rsid w:val="00926CCE"/>
    <w:rsid w:val="00943AAF"/>
    <w:rsid w:val="009520AD"/>
    <w:rsid w:val="009715F9"/>
    <w:rsid w:val="0099765F"/>
    <w:rsid w:val="009A2DFF"/>
    <w:rsid w:val="009F39C8"/>
    <w:rsid w:val="009F4C1C"/>
    <w:rsid w:val="00A27B18"/>
    <w:rsid w:val="00A419F0"/>
    <w:rsid w:val="00A50B4D"/>
    <w:rsid w:val="00A72F56"/>
    <w:rsid w:val="00A768A6"/>
    <w:rsid w:val="00A80169"/>
    <w:rsid w:val="00AD1EAF"/>
    <w:rsid w:val="00B1168F"/>
    <w:rsid w:val="00B259B4"/>
    <w:rsid w:val="00B660BE"/>
    <w:rsid w:val="00B85B8C"/>
    <w:rsid w:val="00BB0592"/>
    <w:rsid w:val="00BB7E16"/>
    <w:rsid w:val="00BC3C2F"/>
    <w:rsid w:val="00BD7457"/>
    <w:rsid w:val="00C20F4D"/>
    <w:rsid w:val="00C22ADF"/>
    <w:rsid w:val="00C405A3"/>
    <w:rsid w:val="00C804DD"/>
    <w:rsid w:val="00C85ACF"/>
    <w:rsid w:val="00C95718"/>
    <w:rsid w:val="00CE7778"/>
    <w:rsid w:val="00CF4FC9"/>
    <w:rsid w:val="00CF7AE0"/>
    <w:rsid w:val="00D04832"/>
    <w:rsid w:val="00D1230C"/>
    <w:rsid w:val="00D400F4"/>
    <w:rsid w:val="00D74D8A"/>
    <w:rsid w:val="00D769D3"/>
    <w:rsid w:val="00D92E1D"/>
    <w:rsid w:val="00D93943"/>
    <w:rsid w:val="00DB7921"/>
    <w:rsid w:val="00E141E1"/>
    <w:rsid w:val="00E14885"/>
    <w:rsid w:val="00E1658E"/>
    <w:rsid w:val="00E1684E"/>
    <w:rsid w:val="00E97E7B"/>
    <w:rsid w:val="00EF1FDB"/>
    <w:rsid w:val="00F16F2F"/>
    <w:rsid w:val="00F60285"/>
    <w:rsid w:val="00F60753"/>
    <w:rsid w:val="00F61BAD"/>
    <w:rsid w:val="00F64A14"/>
    <w:rsid w:val="00F72E0D"/>
    <w:rsid w:val="00FD153B"/>
    <w:rsid w:val="00FD22CE"/>
    <w:rsid w:val="00FF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79FF5C"/>
  <w15:chartTrackingRefBased/>
  <w15:docId w15:val="{4E56BF78-5890-4804-884D-C3C010A8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BA4"/>
    <w:rPr>
      <w:rFonts w:ascii="Calibri" w:eastAsia="Calibri" w:hAnsi="Calibri" w:cs="Calibri"/>
    </w:rPr>
  </w:style>
  <w:style w:type="paragraph" w:styleId="Heading1">
    <w:name w:val="heading 1"/>
    <w:basedOn w:val="Normal"/>
    <w:next w:val="Normal"/>
    <w:link w:val="Heading1Char"/>
    <w:uiPriority w:val="9"/>
    <w:qFormat/>
    <w:rsid w:val="00027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7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7B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7BA4"/>
    <w:pPr>
      <w:keepNext/>
      <w:keepLines/>
      <w:spacing w:before="240" w:after="80"/>
      <w:outlineLvl w:val="4"/>
    </w:pPr>
    <w:rPr>
      <w:sz w:val="20"/>
    </w:rPr>
  </w:style>
  <w:style w:type="paragraph" w:styleId="Heading6">
    <w:name w:val="heading 6"/>
    <w:basedOn w:val="Heading5"/>
    <w:next w:val="Normal"/>
    <w:link w:val="Heading6Char"/>
    <w:uiPriority w:val="9"/>
    <w:semiHidden/>
    <w:unhideWhenUsed/>
    <w:qFormat/>
    <w:rsid w:val="00027BA4"/>
    <w:pPr>
      <w:spacing w:before="120" w:after="240"/>
      <w:outlineLvl w:val="5"/>
    </w:pPr>
  </w:style>
  <w:style w:type="paragraph" w:styleId="Heading7">
    <w:name w:val="heading 7"/>
    <w:basedOn w:val="Normal"/>
    <w:next w:val="Normal"/>
    <w:link w:val="Heading7Char"/>
    <w:uiPriority w:val="9"/>
    <w:unhideWhenUsed/>
    <w:rsid w:val="00027BA4"/>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027BA4"/>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027BA4"/>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027B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7BA4"/>
  </w:style>
  <w:style w:type="character" w:customStyle="1" w:styleId="Heading1Char">
    <w:name w:val="Heading 1 Char"/>
    <w:basedOn w:val="DefaultParagraphFont"/>
    <w:link w:val="Heading1"/>
    <w:uiPriority w:val="9"/>
    <w:rsid w:val="00027B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27B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7B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27B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7BA4"/>
    <w:rPr>
      <w:rFonts w:ascii="Calibri" w:eastAsia="Calibri" w:hAnsi="Calibri" w:cs="Calibri"/>
      <w:sz w:val="20"/>
    </w:rPr>
  </w:style>
  <w:style w:type="character" w:customStyle="1" w:styleId="Heading6Char">
    <w:name w:val="Heading 6 Char"/>
    <w:basedOn w:val="DefaultParagraphFont"/>
    <w:link w:val="Heading6"/>
    <w:uiPriority w:val="9"/>
    <w:semiHidden/>
    <w:rsid w:val="00027BA4"/>
    <w:rPr>
      <w:rFonts w:ascii="Calibri" w:eastAsia="Calibri" w:hAnsi="Calibri" w:cs="Calibri"/>
      <w:sz w:val="20"/>
    </w:rPr>
  </w:style>
  <w:style w:type="character" w:customStyle="1" w:styleId="Heading7Char">
    <w:name w:val="Heading 7 Char"/>
    <w:basedOn w:val="DefaultParagraphFont"/>
    <w:link w:val="Heading7"/>
    <w:uiPriority w:val="9"/>
    <w:rsid w:val="00027BA4"/>
    <w:rPr>
      <w:rFonts w:ascii="Calibri" w:eastAsiaTheme="majorEastAsia" w:hAnsi="Calibri" w:cstheme="majorBidi"/>
      <w:iCs/>
      <w:sz w:val="24"/>
    </w:rPr>
  </w:style>
  <w:style w:type="character" w:customStyle="1" w:styleId="Heading8Char">
    <w:name w:val="Heading 8 Char"/>
    <w:basedOn w:val="DefaultParagraphFont"/>
    <w:link w:val="Heading8"/>
    <w:uiPriority w:val="9"/>
    <w:rsid w:val="00027BA4"/>
    <w:rPr>
      <w:rFonts w:ascii="Calibri" w:eastAsiaTheme="majorEastAsia" w:hAnsi="Calibri" w:cstheme="majorBidi"/>
      <w:szCs w:val="21"/>
    </w:rPr>
  </w:style>
  <w:style w:type="character" w:customStyle="1" w:styleId="Heading9Char">
    <w:name w:val="Heading 9 Char"/>
    <w:basedOn w:val="DefaultParagraphFont"/>
    <w:link w:val="Heading9"/>
    <w:uiPriority w:val="9"/>
    <w:semiHidden/>
    <w:rsid w:val="00027BA4"/>
    <w:rPr>
      <w:rFonts w:asciiTheme="majorHAnsi" w:eastAsiaTheme="majorEastAsia" w:hAnsiTheme="majorHAnsi" w:cstheme="majorBidi"/>
      <w:i/>
      <w:iCs/>
      <w:sz w:val="21"/>
      <w:szCs w:val="21"/>
    </w:rPr>
  </w:style>
  <w:style w:type="paragraph" w:styleId="Title">
    <w:name w:val="Title"/>
    <w:basedOn w:val="Normal"/>
    <w:next w:val="Normal"/>
    <w:link w:val="TitleChar"/>
    <w:uiPriority w:val="10"/>
    <w:qFormat/>
    <w:rsid w:val="00027BA4"/>
    <w:pPr>
      <w:keepNext/>
      <w:keepLines/>
      <w:spacing w:before="480" w:after="120"/>
    </w:pPr>
    <w:rPr>
      <w:b/>
      <w:sz w:val="72"/>
      <w:szCs w:val="72"/>
    </w:rPr>
  </w:style>
  <w:style w:type="character" w:customStyle="1" w:styleId="TitleChar">
    <w:name w:val="Title Char"/>
    <w:basedOn w:val="DefaultParagraphFont"/>
    <w:link w:val="Title"/>
    <w:uiPriority w:val="10"/>
    <w:rsid w:val="006448DB"/>
    <w:rPr>
      <w:rFonts w:ascii="Calibri" w:eastAsia="Calibri" w:hAnsi="Calibri" w:cs="Calibri"/>
      <w:b/>
      <w:sz w:val="72"/>
      <w:szCs w:val="72"/>
    </w:rPr>
  </w:style>
  <w:style w:type="character" w:customStyle="1" w:styleId="P-Bold">
    <w:name w:val="P - Bold"/>
    <w:uiPriority w:val="1"/>
    <w:qFormat/>
    <w:rsid w:val="00027BA4"/>
    <w:rPr>
      <w:rFonts w:ascii="Arial" w:hAnsi="Arial"/>
      <w:b/>
      <w:sz w:val="22"/>
      <w:bdr w:val="none" w:sz="0" w:space="0" w:color="auto"/>
      <w:shd w:val="clear" w:color="auto" w:fill="73FDD6"/>
    </w:rPr>
  </w:style>
  <w:style w:type="paragraph" w:customStyle="1" w:styleId="P-Callout">
    <w:name w:val="P - Callout"/>
    <w:basedOn w:val="Normal"/>
    <w:next w:val="Normal"/>
    <w:qFormat/>
    <w:rsid w:val="00027BA4"/>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027BA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027BA4"/>
    <w:pPr>
      <w:numPr>
        <w:numId w:val="4"/>
      </w:numPr>
      <w:spacing w:before="160" w:line="300" w:lineRule="auto"/>
    </w:pPr>
    <w:rPr>
      <w:rFonts w:eastAsia="Arial"/>
      <w:lang w:val="en"/>
    </w:rPr>
  </w:style>
  <w:style w:type="paragraph" w:customStyle="1" w:styleId="L-Bullets">
    <w:name w:val="L - Bullets"/>
    <w:basedOn w:val="Normal"/>
    <w:qFormat/>
    <w:rsid w:val="00027BA4"/>
    <w:pPr>
      <w:tabs>
        <w:tab w:val="num" w:pos="720"/>
      </w:tabs>
      <w:spacing w:before="120" w:after="120" w:line="300" w:lineRule="auto"/>
      <w:ind w:left="720" w:hanging="720"/>
    </w:pPr>
    <w:rPr>
      <w:rFonts w:eastAsia="Arial"/>
      <w:lang w:val="en"/>
    </w:rPr>
  </w:style>
  <w:style w:type="character" w:customStyle="1" w:styleId="P-URL">
    <w:name w:val="P - URL"/>
    <w:basedOn w:val="DefaultParagraphFont"/>
    <w:uiPriority w:val="1"/>
    <w:qFormat/>
    <w:rsid w:val="00027BA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027BA4"/>
    <w:rPr>
      <w:rFonts w:ascii="Arial" w:hAnsi="Arial"/>
      <w:i/>
      <w:color w:val="auto"/>
      <w:sz w:val="22"/>
      <w:bdr w:val="none" w:sz="0" w:space="0" w:color="auto"/>
      <w:shd w:val="clear" w:color="auto" w:fill="FFFC00"/>
    </w:rPr>
  </w:style>
  <w:style w:type="character" w:customStyle="1" w:styleId="P-Code">
    <w:name w:val="P - Code"/>
    <w:uiPriority w:val="1"/>
    <w:qFormat/>
    <w:rsid w:val="00027BA4"/>
    <w:rPr>
      <w:rFonts w:ascii="Courier" w:hAnsi="Courier"/>
      <w:sz w:val="22"/>
      <w:bdr w:val="none" w:sz="0" w:space="0" w:color="auto"/>
      <w:shd w:val="clear" w:color="auto" w:fill="D5FC79"/>
    </w:rPr>
  </w:style>
  <w:style w:type="paragraph" w:customStyle="1" w:styleId="H1-Section">
    <w:name w:val="H1 - Section"/>
    <w:basedOn w:val="Heading1"/>
    <w:next w:val="Normal"/>
    <w:qFormat/>
    <w:rsid w:val="00027BA4"/>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027BA4"/>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027BA4"/>
    <w:pPr>
      <w:shd w:val="clear" w:color="auto" w:fill="C5E0B3" w:themeFill="accent6" w:themeFillTint="66"/>
      <w:spacing w:before="360"/>
      <w:mirrorIndents/>
    </w:pPr>
    <w:rPr>
      <w:rFonts w:ascii="Calibri" w:eastAsia="Arial" w:hAnsi="Calibri" w:cs="Calibri"/>
      <w:b/>
      <w:color w:val="434343"/>
      <w:sz w:val="24"/>
      <w:szCs w:val="28"/>
      <w:lang w:val="en"/>
    </w:rPr>
  </w:style>
  <w:style w:type="paragraph" w:customStyle="1" w:styleId="P-Regular">
    <w:name w:val="P - Regular"/>
    <w:basedOn w:val="Normal"/>
    <w:qFormat/>
    <w:rsid w:val="00027BA4"/>
    <w:pPr>
      <w:spacing w:before="120" w:after="120"/>
    </w:pPr>
    <w:rPr>
      <w:rFonts w:eastAsia="Arial"/>
      <w:lang w:val="en"/>
    </w:rPr>
  </w:style>
  <w:style w:type="paragraph" w:customStyle="1" w:styleId="H3-Subheading">
    <w:name w:val="H3 - Subheading"/>
    <w:basedOn w:val="Heading3"/>
    <w:next w:val="Normal"/>
    <w:qFormat/>
    <w:rsid w:val="00027BA4"/>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027BA4"/>
    <w:pPr>
      <w:spacing w:before="120" w:after="240"/>
      <w:jc w:val="center"/>
    </w:pPr>
    <w:rPr>
      <w:rFonts w:ascii="Calibri" w:eastAsia="Arial" w:hAnsi="Calibri" w:cs="Calibri"/>
      <w:b/>
      <w:color w:val="FF0000"/>
      <w:sz w:val="20"/>
      <w:lang w:val="en"/>
    </w:rPr>
  </w:style>
  <w:style w:type="paragraph" w:customStyle="1" w:styleId="SC-Heading">
    <w:name w:val="SC - Heading"/>
    <w:next w:val="H1-Section"/>
    <w:qFormat/>
    <w:rsid w:val="00027BA4"/>
    <w:pPr>
      <w:spacing w:before="240" w:after="240"/>
    </w:pPr>
    <w:rPr>
      <w:rFonts w:ascii="Calibri" w:eastAsiaTheme="majorEastAsia" w:hAnsi="Calibri" w:cstheme="majorBidi"/>
      <w:b/>
      <w:iCs/>
      <w:color w:val="FF0000"/>
      <w:sz w:val="24"/>
      <w:lang w:val="en"/>
    </w:rPr>
  </w:style>
  <w:style w:type="paragraph" w:customStyle="1" w:styleId="SC-Link">
    <w:name w:val="SC - Link"/>
    <w:qFormat/>
    <w:rsid w:val="00027BA4"/>
    <w:pPr>
      <w:spacing w:before="200" w:after="240"/>
    </w:pPr>
    <w:rPr>
      <w:rFonts w:ascii="Calibri" w:eastAsiaTheme="majorEastAsia" w:hAnsi="Calibri" w:cstheme="majorBidi"/>
      <w:b/>
      <w:color w:val="00B050"/>
      <w:szCs w:val="21"/>
      <w:lang w:val="en"/>
    </w:rPr>
  </w:style>
  <w:style w:type="paragraph" w:customStyle="1" w:styleId="P-Source">
    <w:name w:val="P - Source"/>
    <w:qFormat/>
    <w:rsid w:val="00027BA4"/>
    <w:pPr>
      <w:shd w:val="solid" w:color="auto" w:fill="auto"/>
    </w:pPr>
    <w:rPr>
      <w:rFonts w:ascii="Courier" w:eastAsia="Arial" w:hAnsi="Courier" w:cs="Consolas"/>
      <w:szCs w:val="21"/>
      <w:lang w:val="en"/>
    </w:rPr>
  </w:style>
  <w:style w:type="paragraph" w:customStyle="1" w:styleId="L-Regular">
    <w:name w:val="L - Regular"/>
    <w:basedOn w:val="L-Numbers"/>
    <w:qFormat/>
    <w:rsid w:val="00027BA4"/>
    <w:pPr>
      <w:numPr>
        <w:numId w:val="0"/>
      </w:numPr>
      <w:ind w:left="720"/>
    </w:pPr>
  </w:style>
  <w:style w:type="paragraph" w:customStyle="1" w:styleId="L-Source">
    <w:name w:val="L - Source"/>
    <w:basedOn w:val="P-Source"/>
    <w:rsid w:val="00027BA4"/>
    <w:pPr>
      <w:shd w:val="pct50" w:color="D9E2F3" w:themeColor="accent1" w:themeTint="33" w:fill="auto"/>
      <w:ind w:left="720"/>
    </w:pPr>
  </w:style>
  <w:style w:type="table" w:styleId="TableGrid">
    <w:name w:val="Table Grid"/>
    <w:basedOn w:val="TableNormal"/>
    <w:uiPriority w:val="39"/>
    <w:rsid w:val="00027BA4"/>
    <w:pPr>
      <w:spacing w:line="240" w:lineRule="auto"/>
    </w:pPr>
    <w:rPr>
      <w:rFonts w:ascii="Calibri" w:eastAsia="Arial" w:hAnsi="Calibri" w:cs="Calibri"/>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027BA4"/>
    <w:rPr>
      <w:rFonts w:ascii="Courier" w:hAnsi="Courier"/>
      <w:b/>
      <w:bdr w:val="none" w:sz="0" w:space="0" w:color="auto"/>
      <w:shd w:val="clear" w:color="auto" w:fill="F4D3D2"/>
    </w:rPr>
  </w:style>
  <w:style w:type="paragraph" w:customStyle="1" w:styleId="SC-Source">
    <w:name w:val="SC - Source"/>
    <w:basedOn w:val="P-Source"/>
    <w:qFormat/>
    <w:rsid w:val="00027BA4"/>
    <w:pPr>
      <w:shd w:val="pct50" w:color="D9E2F3" w:themeColor="accent1" w:themeTint="33" w:fill="auto"/>
    </w:pPr>
  </w:style>
  <w:style w:type="paragraph" w:customStyle="1" w:styleId="SP-Editorial">
    <w:name w:val="SP - Editorial"/>
    <w:next w:val="P-Regular"/>
    <w:qFormat/>
    <w:rsid w:val="00027BA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ascii="Calibri" w:eastAsia="Arial" w:hAnsi="Calibri" w:cs="Calibri"/>
      <w:b/>
      <w:lang w:val="en"/>
    </w:rPr>
  </w:style>
  <w:style w:type="paragraph" w:customStyle="1" w:styleId="H4-Subheading">
    <w:name w:val="H4 - Subheading"/>
    <w:basedOn w:val="Heading4"/>
    <w:next w:val="Normal"/>
    <w:qFormat/>
    <w:rsid w:val="00027BA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027BA4"/>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027BA4"/>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BA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448DB"/>
    <w:rPr>
      <w:rFonts w:ascii="Georgia" w:eastAsia="Georgia" w:hAnsi="Georgia" w:cs="Georgia"/>
      <w:i/>
      <w:color w:val="666666"/>
      <w:sz w:val="48"/>
      <w:szCs w:val="48"/>
    </w:rPr>
  </w:style>
  <w:style w:type="character" w:styleId="Hyperlink">
    <w:name w:val="Hyperlink"/>
    <w:basedOn w:val="DefaultParagraphFont"/>
    <w:uiPriority w:val="99"/>
    <w:unhideWhenUsed/>
    <w:rsid w:val="006105A7"/>
    <w:rPr>
      <w:color w:val="0563C1" w:themeColor="hyperlink"/>
      <w:u w:val="single"/>
    </w:rPr>
  </w:style>
  <w:style w:type="character" w:styleId="UnresolvedMention">
    <w:name w:val="Unresolved Mention"/>
    <w:basedOn w:val="DefaultParagraphFont"/>
    <w:uiPriority w:val="99"/>
    <w:semiHidden/>
    <w:unhideWhenUsed/>
    <w:rsid w:val="006105A7"/>
    <w:rPr>
      <w:color w:val="605E5C"/>
      <w:shd w:val="clear" w:color="auto" w:fill="E1DFDD"/>
    </w:rPr>
  </w:style>
  <w:style w:type="table" w:styleId="PlainTable2">
    <w:name w:val="Plain Table 2"/>
    <w:basedOn w:val="TableNormal"/>
    <w:uiPriority w:val="42"/>
    <w:rsid w:val="00E168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D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85370">
      <w:bodyDiv w:val="1"/>
      <w:marLeft w:val="0"/>
      <w:marRight w:val="0"/>
      <w:marTop w:val="0"/>
      <w:marBottom w:val="0"/>
      <w:divBdr>
        <w:top w:val="none" w:sz="0" w:space="0" w:color="auto"/>
        <w:left w:val="none" w:sz="0" w:space="0" w:color="auto"/>
        <w:bottom w:val="none" w:sz="0" w:space="0" w:color="auto"/>
        <w:right w:val="none" w:sz="0" w:space="0" w:color="auto"/>
      </w:divBdr>
    </w:div>
    <w:div w:id="20326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ook_DataWrangling\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Chapter.dotx</Template>
  <TotalTime>2</TotalTime>
  <Pages>13</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Santos</dc:creator>
  <cp:keywords/>
  <dc:description/>
  <cp:lastModifiedBy>Gustavo Santos</cp:lastModifiedBy>
  <cp:revision>3</cp:revision>
  <dcterms:created xsi:type="dcterms:W3CDTF">2023-05-03T00:28:00Z</dcterms:created>
  <dcterms:modified xsi:type="dcterms:W3CDTF">2023-05-03T00:29:00Z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2022-08-24T10:39:34Z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d98b936a-ed3c-4733-ada8-3c9e27c64953</vt:lpwstr>
  </property>
  <property fmtid="{D5CDD505-2E9C-101B-9397-08002B2CF9AE}" pid="8" name="MSIP_Label_a1113265-c559-4850-9a4d-5c092dbd21ac_ContentBits">
    <vt:lpwstr>0</vt:lpwstr>
  </property>
</Properties>
</file>